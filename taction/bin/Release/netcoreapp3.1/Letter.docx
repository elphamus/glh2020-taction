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5A7E" w14:textId="77777777" w:rsidR="002A51CF" w:rsidRPr="0039796D" w:rsidRDefault="002A51CF">
      <w:pPr>
        <w:spacing w:line="20" w:lineRule="exact"/>
        <w:rPr>
          <w:b/>
        </w:rPr>
      </w:pPr>
    </w:p>
    <w:tbl>
      <w:tblPr>
        <w:tblStyle w:val="TableGrid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933FE" w:rsidRPr="0039796D" w14:paraId="42CF01CF" w14:textId="77777777" w:rsidTr="00E933FE">
        <w:tc>
          <w:tcPr>
            <w:tcW w:w="9072" w:type="dxa"/>
          </w:tcPr>
          <w:p w14:paraId="51B35BA1" w14:textId="5B329688" w:rsidR="00E933FE" w:rsidRPr="0039796D" w:rsidRDefault="00640CD7" w:rsidP="00E933FE">
            <w:pPr>
              <w:ind w:left="6992"/>
            </w:pPr>
            <w:r w:rsidRPr="0039796D">
              <w:t>[</w:t>
            </w:r>
            <w:r w:rsidR="00482B61" w:rsidRPr="0039796D">
              <w:t>TENANTNAME</w:t>
            </w:r>
            <w:r w:rsidRPr="0039796D">
              <w:t>]</w:t>
            </w:r>
          </w:p>
          <w:p w14:paraId="68CF10BE" w14:textId="77777777" w:rsidR="00E933FE" w:rsidRPr="0039796D" w:rsidRDefault="00E933FE" w:rsidP="00E933FE">
            <w:pPr>
              <w:ind w:left="6992"/>
              <w:rPr>
                <w:highlight w:val="yellow"/>
              </w:rPr>
            </w:pPr>
            <w:r w:rsidRPr="0039796D">
              <w:rPr>
                <w:highlight w:val="yellow"/>
              </w:rPr>
              <w:t>[ADDRESS LINE 1]</w:t>
            </w:r>
          </w:p>
          <w:p w14:paraId="6AC24062" w14:textId="77777777" w:rsidR="00E933FE" w:rsidRPr="0039796D" w:rsidRDefault="00E933FE" w:rsidP="00E933FE">
            <w:pPr>
              <w:ind w:left="6992"/>
              <w:rPr>
                <w:highlight w:val="yellow"/>
              </w:rPr>
            </w:pPr>
            <w:r w:rsidRPr="0039796D">
              <w:rPr>
                <w:highlight w:val="yellow"/>
              </w:rPr>
              <w:t>[ADDRESS LINE 2]</w:t>
            </w:r>
          </w:p>
          <w:p w14:paraId="392CD701" w14:textId="77777777" w:rsidR="00E933FE" w:rsidRPr="0039796D" w:rsidRDefault="00E933FE" w:rsidP="00E933FE">
            <w:pPr>
              <w:ind w:left="6992"/>
              <w:rPr>
                <w:highlight w:val="yellow"/>
              </w:rPr>
            </w:pPr>
            <w:r w:rsidRPr="0039796D">
              <w:rPr>
                <w:highlight w:val="yellow"/>
              </w:rPr>
              <w:t>[COUNTY]</w:t>
            </w:r>
          </w:p>
          <w:p w14:paraId="08410E52" w14:textId="77777777" w:rsidR="00E933FE" w:rsidRPr="0039796D" w:rsidRDefault="00E933FE" w:rsidP="00E933FE">
            <w:pPr>
              <w:ind w:left="6992"/>
            </w:pPr>
            <w:r w:rsidRPr="0039796D">
              <w:rPr>
                <w:highlight w:val="yellow"/>
              </w:rPr>
              <w:t>[POST CODE]</w:t>
            </w:r>
          </w:p>
        </w:tc>
      </w:tr>
      <w:tr w:rsidR="00E933FE" w:rsidRPr="0039796D" w14:paraId="054B90F0" w14:textId="77777777" w:rsidTr="00E933FE">
        <w:trPr>
          <w:trHeight w:val="2658"/>
        </w:trPr>
        <w:tc>
          <w:tcPr>
            <w:tcW w:w="9072" w:type="dxa"/>
          </w:tcPr>
          <w:p w14:paraId="1A852783" w14:textId="77777777" w:rsidR="00E933FE" w:rsidRPr="0039796D" w:rsidRDefault="00E933FE" w:rsidP="00E933FE">
            <w:pPr>
              <w:pStyle w:val="Addressee"/>
              <w:rPr>
                <w:b/>
              </w:rPr>
            </w:pPr>
            <w:r w:rsidRPr="0039796D">
              <w:rPr>
                <w:b/>
              </w:rPr>
              <w:t>Private &amp; Confidential</w:t>
            </w:r>
          </w:p>
          <w:p w14:paraId="014980BE" w14:textId="77777777" w:rsidR="00E933FE" w:rsidRPr="0039796D" w:rsidRDefault="00640CD7" w:rsidP="00E933FE">
            <w:pPr>
              <w:rPr>
                <w:highlight w:val="yellow"/>
              </w:rPr>
            </w:pPr>
            <w:r w:rsidRPr="0039796D">
              <w:rPr>
                <w:noProof/>
                <w:highlight w:val="yellow"/>
              </w:rPr>
              <w:t>[Name of Landlord</w:t>
            </w:r>
            <w:r w:rsidR="00E933FE" w:rsidRPr="0039796D">
              <w:rPr>
                <w:noProof/>
                <w:highlight w:val="yellow"/>
              </w:rPr>
              <w:t>]</w:t>
            </w:r>
          </w:p>
          <w:p w14:paraId="7BDCBCAE" w14:textId="77777777" w:rsidR="00E933FE" w:rsidRPr="0039796D" w:rsidRDefault="00E933FE" w:rsidP="00E933FE">
            <w:pPr>
              <w:rPr>
                <w:highlight w:val="yellow"/>
              </w:rPr>
            </w:pPr>
            <w:r w:rsidRPr="0039796D">
              <w:rPr>
                <w:noProof/>
                <w:highlight w:val="yellow"/>
              </w:rPr>
              <w:t>[ADDRESS LINE 1]</w:t>
            </w:r>
          </w:p>
          <w:p w14:paraId="5E3F603D" w14:textId="77777777" w:rsidR="00E933FE" w:rsidRPr="0039796D" w:rsidRDefault="00E933FE" w:rsidP="00E933FE">
            <w:pPr>
              <w:rPr>
                <w:highlight w:val="yellow"/>
              </w:rPr>
            </w:pPr>
            <w:r w:rsidRPr="0039796D">
              <w:rPr>
                <w:noProof/>
                <w:highlight w:val="yellow"/>
              </w:rPr>
              <w:t>[ADDRESS LINE 2]</w:t>
            </w:r>
          </w:p>
          <w:p w14:paraId="405BE14C" w14:textId="77777777" w:rsidR="00E933FE" w:rsidRPr="0039796D" w:rsidRDefault="00E933FE" w:rsidP="00E933FE">
            <w:pPr>
              <w:rPr>
                <w:highlight w:val="yellow"/>
              </w:rPr>
            </w:pPr>
            <w:r w:rsidRPr="0039796D">
              <w:rPr>
                <w:noProof/>
                <w:highlight w:val="yellow"/>
              </w:rPr>
              <w:t>[ADDRESS LINE 3]</w:t>
            </w:r>
          </w:p>
          <w:p w14:paraId="1FDEF1FC" w14:textId="77777777" w:rsidR="00E933FE" w:rsidRPr="0039796D" w:rsidRDefault="00E933FE" w:rsidP="00E933FE">
            <w:pPr>
              <w:rPr>
                <w:highlight w:val="yellow"/>
              </w:rPr>
            </w:pPr>
            <w:r w:rsidRPr="0039796D">
              <w:rPr>
                <w:noProof/>
                <w:highlight w:val="yellow"/>
              </w:rPr>
              <w:t>[ADDRESS LINE 4]</w:t>
            </w:r>
          </w:p>
          <w:p w14:paraId="46F60E10" w14:textId="77777777" w:rsidR="00E933FE" w:rsidRPr="0039796D" w:rsidRDefault="00E933FE" w:rsidP="00E933FE">
            <w:pPr>
              <w:rPr>
                <w:highlight w:val="yellow"/>
              </w:rPr>
            </w:pPr>
            <w:r w:rsidRPr="0039796D">
              <w:rPr>
                <w:noProof/>
                <w:highlight w:val="yellow"/>
              </w:rPr>
              <w:t>[COUNTY]</w:t>
            </w:r>
          </w:p>
          <w:p w14:paraId="68865A85" w14:textId="77777777" w:rsidR="00E933FE" w:rsidRPr="0039796D" w:rsidRDefault="00E933FE" w:rsidP="00E933FE">
            <w:pPr>
              <w:rPr>
                <w:noProof/>
              </w:rPr>
            </w:pPr>
            <w:r w:rsidRPr="0039796D">
              <w:rPr>
                <w:noProof/>
                <w:highlight w:val="yellow"/>
              </w:rPr>
              <w:t>[POST CODE]</w:t>
            </w:r>
          </w:p>
        </w:tc>
      </w:tr>
    </w:tbl>
    <w:p w14:paraId="3F03FAE3" w14:textId="3EB9A068" w:rsidR="002A51CF" w:rsidRPr="0039796D" w:rsidRDefault="00E933FE">
      <w:pPr>
        <w:pStyle w:val="LetterDate"/>
      </w:pPr>
      <w:r w:rsidRPr="0039796D">
        <w:t>[INSERTDATE]</w:t>
      </w:r>
    </w:p>
    <w:p w14:paraId="16BCBD0B" w14:textId="77777777" w:rsidR="002A51CF" w:rsidRPr="0039796D" w:rsidRDefault="002A51CF">
      <w:pPr>
        <w:pStyle w:val="Salutation"/>
        <w:rPr>
          <w:noProof/>
        </w:rPr>
      </w:pPr>
      <w:r w:rsidRPr="0039796D">
        <w:t xml:space="preserve">Dear </w:t>
      </w:r>
      <w:r w:rsidR="00640CD7" w:rsidRPr="0039796D">
        <w:rPr>
          <w:noProof/>
        </w:rPr>
        <w:t>Sir / Madam</w:t>
      </w:r>
    </w:p>
    <w:p w14:paraId="61AD1C05" w14:textId="2B04AF35" w:rsidR="00E933FE" w:rsidRPr="0039796D" w:rsidRDefault="00E933FE" w:rsidP="009D6802">
      <w:pPr>
        <w:pStyle w:val="Salutation"/>
        <w:spacing w:before="240" w:after="240" w:line="240" w:lineRule="auto"/>
        <w:rPr>
          <w:b/>
        </w:rPr>
      </w:pPr>
      <w:r w:rsidRPr="0039796D">
        <w:rPr>
          <w:b/>
        </w:rPr>
        <w:t>RE: [</w:t>
      </w:r>
      <w:r w:rsidR="00640CD7" w:rsidRPr="0039796D">
        <w:rPr>
          <w:b/>
        </w:rPr>
        <w:t>TENANT</w:t>
      </w:r>
      <w:r w:rsidR="006A776D" w:rsidRPr="0039796D">
        <w:rPr>
          <w:b/>
        </w:rPr>
        <w:t>NAMEADDRESSOFPROPERTY</w:t>
      </w:r>
      <w:r w:rsidRPr="0039796D">
        <w:rPr>
          <w:b/>
        </w:rPr>
        <w:t>]</w:t>
      </w:r>
    </w:p>
    <w:p w14:paraId="5591AC71" w14:textId="7565331A" w:rsidR="00B665B1" w:rsidRDefault="00B665B1" w:rsidP="00990F2D">
      <w:pPr>
        <w:pStyle w:val="Salutation"/>
        <w:spacing w:before="240" w:after="240" w:line="240" w:lineRule="auto"/>
      </w:pPr>
      <w:r w:rsidRPr="00B665B1">
        <w:t xml:space="preserve">This letter has been prepared in accordance with the Pre-Action Protocol for Housing Conditions Claims (England), which can be found </w:t>
      </w:r>
      <w:r>
        <w:t>at</w:t>
      </w:r>
      <w:r w:rsidRPr="00B665B1">
        <w:t xml:space="preserve">: </w:t>
      </w:r>
      <w:hyperlink r:id="rId8" w:history="1">
        <w:r w:rsidRPr="00BC7C22">
          <w:rPr>
            <w:rStyle w:val="Hyperlink"/>
          </w:rPr>
          <w:t>https://www.justice.gov.uk/courts/procedure-rules/civil/protocol/prot_hou.</w:t>
        </w:r>
      </w:hyperlink>
      <w:r w:rsidRPr="00B665B1">
        <w:t xml:space="preserve"> </w:t>
      </w:r>
      <w:bookmarkStart w:id="0" w:name="_GoBack"/>
      <w:bookmarkEnd w:id="0"/>
    </w:p>
    <w:p w14:paraId="5A90DF98" w14:textId="5091572C" w:rsidR="006A776D" w:rsidRPr="0039796D" w:rsidRDefault="006A776D" w:rsidP="006A776D">
      <w:pPr>
        <w:pStyle w:val="Salutation"/>
        <w:spacing w:before="240" w:after="240" w:line="240" w:lineRule="auto"/>
        <w:rPr>
          <w:b/>
        </w:rPr>
      </w:pPr>
      <w:r w:rsidRPr="0039796D">
        <w:rPr>
          <w:b/>
        </w:rPr>
        <w:t>Housing Conditions</w:t>
      </w:r>
    </w:p>
    <w:p w14:paraId="02DEA51C" w14:textId="77777777" w:rsidR="006A776D" w:rsidRPr="0039796D" w:rsidRDefault="006A776D" w:rsidP="006A776D">
      <w:pPr>
        <w:pStyle w:val="Salutation"/>
        <w:spacing w:before="120" w:after="120" w:line="240" w:lineRule="auto"/>
      </w:pPr>
      <w:r w:rsidRPr="0039796D">
        <w:t>The followin</w:t>
      </w:r>
      <w:r w:rsidR="00640CD7" w:rsidRPr="0039796D">
        <w:t>g defects exist at the property. [</w:t>
      </w:r>
      <w:r w:rsidR="00640CD7" w:rsidRPr="0039796D">
        <w:rPr>
          <w:highlight w:val="yellow"/>
        </w:rPr>
        <w:t>Insert description provided by tenant when they summarise the damage</w:t>
      </w:r>
      <w:r w:rsidR="00640CD7" w:rsidRPr="0039796D">
        <w:t>.]</w:t>
      </w:r>
    </w:p>
    <w:p w14:paraId="3270E350" w14:textId="77777777" w:rsidR="006A776D" w:rsidRPr="0039796D" w:rsidRDefault="006A776D" w:rsidP="006A776D">
      <w:pPr>
        <w:pStyle w:val="Salutation"/>
        <w:spacing w:before="120" w:after="120" w:line="240" w:lineRule="auto"/>
      </w:pPr>
      <w:r w:rsidRPr="0039796D">
        <w:t>I enclose a schedule of conditions which set</w:t>
      </w:r>
      <w:r w:rsidR="00640CD7" w:rsidRPr="0039796D">
        <w:t>s out the defects in each room.</w:t>
      </w:r>
    </w:p>
    <w:p w14:paraId="2FCD3A20" w14:textId="5DD60C19" w:rsidR="00640CD7" w:rsidRPr="0039796D" w:rsidRDefault="006A776D" w:rsidP="00640CD7">
      <w:pPr>
        <w:pStyle w:val="Salutation"/>
        <w:spacing w:before="120" w:after="120" w:line="240" w:lineRule="auto"/>
        <w:rPr>
          <w:highlight w:val="yellow"/>
        </w:rPr>
      </w:pPr>
      <w:r w:rsidRPr="0039796D">
        <w:t xml:space="preserve">The history is as follows: </w:t>
      </w:r>
    </w:p>
    <w:p w14:paraId="6F3BA1BB" w14:textId="77777777" w:rsidR="00640CD7" w:rsidRPr="0039796D" w:rsidRDefault="00640CD7" w:rsidP="008B12E5">
      <w:pPr>
        <w:pStyle w:val="Salutation"/>
        <w:spacing w:before="120" w:after="120" w:line="240" w:lineRule="auto"/>
        <w:rPr>
          <w:highlight w:val="yellow"/>
        </w:rPr>
      </w:pPr>
      <w:r w:rsidRPr="0039796D">
        <w:rPr>
          <w:highlight w:val="yellow"/>
        </w:rPr>
        <w:t>DD/MM/YYYY – I contacted my landlord via email.]</w:t>
      </w:r>
    </w:p>
    <w:p w14:paraId="5DB88768" w14:textId="77777777" w:rsidR="006A776D" w:rsidRPr="0039796D" w:rsidRDefault="006A776D" w:rsidP="006A776D">
      <w:pPr>
        <w:pStyle w:val="Salutation"/>
        <w:spacing w:before="120" w:after="120" w:line="240" w:lineRule="auto"/>
      </w:pPr>
      <w:r w:rsidRPr="0039796D">
        <w:t xml:space="preserve">The defects at the property are </w:t>
      </w:r>
      <w:r w:rsidR="00640CD7" w:rsidRPr="0039796D">
        <w:t xml:space="preserve">having the following effects. </w:t>
      </w:r>
      <w:r w:rsidRPr="0039796D">
        <w:t xml:space="preserve"> </w:t>
      </w:r>
      <w:r w:rsidR="00640CD7" w:rsidRPr="0039796D">
        <w:t>[</w:t>
      </w:r>
      <w:r w:rsidR="008F2ACC" w:rsidRPr="0039796D">
        <w:rPr>
          <w:highlight w:val="yellow"/>
        </w:rPr>
        <w:t>Insert description provided by tenant when they summarise the effect</w:t>
      </w:r>
      <w:r w:rsidR="008F2ACC" w:rsidRPr="0039796D">
        <w:t>].</w:t>
      </w:r>
    </w:p>
    <w:p w14:paraId="0B2F8005" w14:textId="77777777" w:rsidR="006A776D" w:rsidRPr="0039796D" w:rsidRDefault="006A776D" w:rsidP="006A776D">
      <w:pPr>
        <w:pStyle w:val="Salutation"/>
        <w:spacing w:before="120" w:after="120" w:line="240" w:lineRule="auto"/>
      </w:pPr>
      <w:r w:rsidRPr="0039796D">
        <w:t xml:space="preserve">Please arrange to inspect the property as soon as possible. Access will be available on the following dates and times: </w:t>
      </w:r>
    </w:p>
    <w:p w14:paraId="384EEE1F" w14:textId="77777777" w:rsidR="008F2ACC" w:rsidRPr="0039796D" w:rsidRDefault="008F2ACC" w:rsidP="008B12E5">
      <w:r w:rsidRPr="0039796D">
        <w:t>[</w:t>
      </w:r>
      <w:r w:rsidRPr="0039796D">
        <w:rPr>
          <w:highlight w:val="yellow"/>
        </w:rPr>
        <w:t>DD/MM/YYY between 00:00 and 00:00 (</w:t>
      </w:r>
      <w:proofErr w:type="spellStart"/>
      <w:r w:rsidRPr="0039796D">
        <w:rPr>
          <w:highlight w:val="yellow"/>
        </w:rPr>
        <w:t>ie</w:t>
      </w:r>
      <w:proofErr w:type="spellEnd"/>
      <w:r w:rsidRPr="0039796D">
        <w:rPr>
          <w:highlight w:val="yellow"/>
        </w:rPr>
        <w:t xml:space="preserve"> </w:t>
      </w:r>
      <w:proofErr w:type="gramStart"/>
      <w:r w:rsidRPr="0039796D">
        <w:rPr>
          <w:highlight w:val="yellow"/>
        </w:rPr>
        <w:t>24 hour</w:t>
      </w:r>
      <w:proofErr w:type="gramEnd"/>
      <w:r w:rsidRPr="0039796D">
        <w:rPr>
          <w:highlight w:val="yellow"/>
        </w:rPr>
        <w:t xml:space="preserve"> clock)</w:t>
      </w:r>
      <w:r w:rsidRPr="0039796D">
        <w:t>]</w:t>
      </w:r>
    </w:p>
    <w:p w14:paraId="4711FED7" w14:textId="77777777" w:rsidR="006A776D" w:rsidRPr="0039796D" w:rsidRDefault="006A776D" w:rsidP="006A776D">
      <w:pPr>
        <w:pStyle w:val="Salutation"/>
        <w:spacing w:before="120" w:after="120" w:line="240" w:lineRule="auto"/>
      </w:pPr>
      <w:r w:rsidRPr="0039796D">
        <w:t>If you intend to carry out works at this stage, please set out a full schedule of intended works including anticipated start and completion dates and a timetable for the works.</w:t>
      </w:r>
    </w:p>
    <w:p w14:paraId="186A674F" w14:textId="77777777" w:rsidR="006A776D" w:rsidRPr="0039796D" w:rsidRDefault="006A776D" w:rsidP="006A776D">
      <w:pPr>
        <w:pStyle w:val="Salutation"/>
        <w:keepNext/>
        <w:spacing w:before="240" w:after="240" w:line="240" w:lineRule="auto"/>
        <w:rPr>
          <w:b/>
        </w:rPr>
      </w:pPr>
      <w:r w:rsidRPr="0039796D">
        <w:rPr>
          <w:b/>
        </w:rPr>
        <w:lastRenderedPageBreak/>
        <w:t>Disclosure</w:t>
      </w:r>
    </w:p>
    <w:p w14:paraId="4509F613" w14:textId="77777777" w:rsidR="006A776D" w:rsidRPr="0039796D" w:rsidRDefault="006A776D" w:rsidP="006A776D">
      <w:pPr>
        <w:pStyle w:val="Salutation"/>
        <w:keepNext/>
        <w:spacing w:before="120" w:after="120" w:line="240" w:lineRule="auto"/>
      </w:pPr>
      <w:r w:rsidRPr="0039796D">
        <w:t>Please also provide within 20 working days of this letter all relevant records or documents including:</w:t>
      </w:r>
    </w:p>
    <w:p w14:paraId="2A320F78" w14:textId="77777777" w:rsidR="006A776D" w:rsidRPr="0039796D" w:rsidRDefault="006A776D" w:rsidP="008F2ACC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</w:pPr>
      <w:r w:rsidRPr="0039796D">
        <w:t>a copy of the tenancy agreement including the tenancy conditions;</w:t>
      </w:r>
    </w:p>
    <w:p w14:paraId="5D883CE4" w14:textId="77777777" w:rsidR="006A776D" w:rsidRPr="0039796D" w:rsidRDefault="006A776D" w:rsidP="006A776D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</w:pPr>
      <w:r w:rsidRPr="0039796D">
        <w:t>the tenancy file;</w:t>
      </w:r>
    </w:p>
    <w:p w14:paraId="4E94EFE9" w14:textId="77777777" w:rsidR="006A776D" w:rsidRPr="0039796D" w:rsidRDefault="006A776D" w:rsidP="006A776D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</w:pPr>
      <w:r w:rsidRPr="0039796D">
        <w:t>documents relating to notice of defects given, including copies of any notes of meetings and oral discussions;</w:t>
      </w:r>
    </w:p>
    <w:p w14:paraId="42C4ABDD" w14:textId="77777777" w:rsidR="006A776D" w:rsidRPr="0039796D" w:rsidRDefault="006A776D" w:rsidP="006A776D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</w:pPr>
      <w:r w:rsidRPr="0039796D">
        <w:t>inspection reports or documents relating to works required to the property; and</w:t>
      </w:r>
    </w:p>
    <w:p w14:paraId="0E021E8C" w14:textId="77777777" w:rsidR="006A776D" w:rsidRPr="0039796D" w:rsidRDefault="006A776D" w:rsidP="006A776D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</w:pPr>
      <w:r w:rsidRPr="0039796D">
        <w:t>relevant computerised records.</w:t>
      </w:r>
    </w:p>
    <w:p w14:paraId="025A8B7F" w14:textId="77777777" w:rsidR="006A776D" w:rsidRPr="0039796D" w:rsidRDefault="006A776D" w:rsidP="006A776D">
      <w:pPr>
        <w:pStyle w:val="Salutation"/>
        <w:spacing w:before="240" w:after="240" w:line="240" w:lineRule="auto"/>
        <w:rPr>
          <w:b/>
        </w:rPr>
      </w:pPr>
      <w:r w:rsidRPr="0039796D">
        <w:rPr>
          <w:b/>
        </w:rPr>
        <w:t>Claim</w:t>
      </w:r>
    </w:p>
    <w:p w14:paraId="66A6482C" w14:textId="755C373A" w:rsidR="006A776D" w:rsidRPr="0039796D" w:rsidRDefault="006A776D" w:rsidP="008F2ACC">
      <w:pPr>
        <w:pStyle w:val="Salutation"/>
        <w:spacing w:before="120" w:after="120" w:line="240" w:lineRule="auto"/>
      </w:pPr>
      <w:r w:rsidRPr="0039796D">
        <w:t>I take the view that you are in breach of your obligations relating to housing conditions. Please provide me with yo</w:t>
      </w:r>
      <w:r w:rsidR="008F2ACC" w:rsidRPr="0039796D">
        <w:t>ur proposals for compensation</w:t>
      </w:r>
      <w:r w:rsidRPr="0039796D">
        <w:t xml:space="preserve">. </w:t>
      </w:r>
    </w:p>
    <w:p w14:paraId="142BB34E" w14:textId="77777777" w:rsidR="008F2ACC" w:rsidRPr="0039796D" w:rsidRDefault="008F2ACC" w:rsidP="008F2ACC"/>
    <w:p w14:paraId="6B8A705B" w14:textId="77777777" w:rsidR="009D6802" w:rsidRPr="0039796D" w:rsidRDefault="009D6802" w:rsidP="009D6802">
      <w:pPr>
        <w:pStyle w:val="BodyText"/>
      </w:pPr>
      <w:r w:rsidRPr="0039796D">
        <w:t>Yours faithfully,</w:t>
      </w:r>
    </w:p>
    <w:p w14:paraId="390535AA" w14:textId="6945B8B4" w:rsidR="002A51CF" w:rsidRPr="0039796D" w:rsidRDefault="00E933FE" w:rsidP="00413F35">
      <w:r w:rsidRPr="0039796D">
        <w:t>[</w:t>
      </w:r>
      <w:r w:rsidR="008F2ACC" w:rsidRPr="0039796D">
        <w:t>TENANTNAME</w:t>
      </w:r>
      <w:r w:rsidRPr="0039796D">
        <w:t>]</w:t>
      </w:r>
    </w:p>
    <w:sectPr w:rsidR="002A51CF" w:rsidRPr="0039796D" w:rsidSect="002A51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899" w:right="1134" w:bottom="1440" w:left="1814" w:header="652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45015" w14:textId="77777777" w:rsidR="00AC00FC" w:rsidRDefault="00AC00FC" w:rsidP="00A23010">
      <w:r>
        <w:separator/>
      </w:r>
    </w:p>
  </w:endnote>
  <w:endnote w:type="continuationSeparator" w:id="0">
    <w:p w14:paraId="11CCA4DA" w14:textId="77777777" w:rsidR="00AC00FC" w:rsidRDefault="00AC00FC" w:rsidP="00A2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3AC9B" w14:textId="77777777" w:rsidR="00B665B1" w:rsidRDefault="00B665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A9F3F" w14:textId="77777777" w:rsidR="00244234" w:rsidRDefault="00244234">
    <w:pPr>
      <w:pStyle w:val="Foot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EFD02" w14:textId="77777777" w:rsidR="00E933FE" w:rsidRDefault="00E933FE">
    <w:pPr>
      <w:pStyle w:val="Footer"/>
    </w:pPr>
    <w:r>
      <w:t>Letter of Claim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4F545" w14:textId="77777777" w:rsidR="00AC00FC" w:rsidRDefault="00AC00FC" w:rsidP="00A23010">
      <w:r>
        <w:separator/>
      </w:r>
    </w:p>
  </w:footnote>
  <w:footnote w:type="continuationSeparator" w:id="0">
    <w:p w14:paraId="6A3CF415" w14:textId="77777777" w:rsidR="00AC00FC" w:rsidRDefault="00AC00FC" w:rsidP="00A23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7F4F" w14:textId="77777777" w:rsidR="00B665B1" w:rsidRDefault="00B665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958"/>
    </w:tblGrid>
    <w:tr w:rsidR="00244234" w14:paraId="0253DB1C" w14:textId="77777777">
      <w:trPr>
        <w:trHeight w:val="856"/>
      </w:trPr>
      <w:tc>
        <w:tcPr>
          <w:tcW w:w="5000" w:type="pct"/>
        </w:tcPr>
        <w:bookmarkStart w:id="1" w:name="_mps211735310000000000000006846000000000" w:displacedByCustomXml="next"/>
        <w:sdt>
          <w:sdtPr>
            <w:tag w:val="mpv246687410000000000000000000000000000"/>
            <w:id w:val="-76132732"/>
            <w:placeholder>
              <w:docPart w:val="4FE15856174941D08CF840BDB4570C56"/>
            </w:placeholder>
            <w:showingPlcHdr/>
          </w:sdtPr>
          <w:sdtEndPr/>
          <w:sdtContent>
            <w:p w14:paraId="1D8E7B9D" w14:textId="77777777" w:rsidR="00244234" w:rsidRDefault="00AC00FC">
              <w:pPr>
                <w:pStyle w:val="HeaderPrivacy"/>
              </w:pPr>
            </w:p>
            <w:bookmarkStart w:id="2" w:name="_mpv246687410000000000000000000000000000" w:displacedByCustomXml="next"/>
            <w:bookmarkEnd w:id="2" w:displacedByCustomXml="next"/>
          </w:sdtContent>
        </w:sdt>
        <w:p w14:paraId="7E28E7DC" w14:textId="77777777" w:rsidR="00244234" w:rsidRDefault="00244234">
          <w:pPr>
            <w:pStyle w:val="HeaderPrivacy"/>
            <w:spacing w:before="250"/>
          </w:pPr>
        </w:p>
      </w:tc>
    </w:tr>
    <w:tr w:rsidR="00244234" w14:paraId="15D23EB4" w14:textId="77777777">
      <w:tc>
        <w:tcPr>
          <w:tcW w:w="5000" w:type="pct"/>
        </w:tcPr>
        <w:p w14:paraId="66098222" w14:textId="77777777" w:rsidR="00244234" w:rsidRDefault="00244234">
          <w:pPr>
            <w:pStyle w:val="LetterPageNumber"/>
            <w:spacing w:after="136"/>
          </w:pPr>
          <w:r>
            <w:rPr>
              <w:spacing w:val="6"/>
            </w:rPr>
            <w:fldChar w:fldCharType="begin"/>
          </w:r>
          <w:r>
            <w:rPr>
              <w:spacing w:val="6"/>
            </w:rPr>
            <w:instrText xml:space="preserve"> PAGE   \* MERGEFORMAT </w:instrText>
          </w:r>
          <w:r>
            <w:rPr>
              <w:spacing w:val="6"/>
            </w:rPr>
            <w:fldChar w:fldCharType="separate"/>
          </w:r>
          <w:r w:rsidR="00090681">
            <w:rPr>
              <w:noProof/>
              <w:spacing w:val="6"/>
            </w:rPr>
            <w:t>2</w:t>
          </w:r>
          <w:r>
            <w:rPr>
              <w:spacing w:val="6"/>
            </w:rPr>
            <w:fldChar w:fldCharType="end"/>
          </w:r>
          <w:r>
            <w:rPr>
              <w:spacing w:val="10"/>
            </w:rPr>
            <w:sym w:font="Symbol" w:char="F0EF"/>
          </w:r>
          <w:r w:rsidR="004833F4">
            <w:rPr>
              <w:noProof/>
            </w:rPr>
            <w:fldChar w:fldCharType="begin"/>
          </w:r>
          <w:r w:rsidR="004833F4">
            <w:rPr>
              <w:noProof/>
            </w:rPr>
            <w:instrText xml:space="preserve"> NUMPAGES   \* MERGEFORMAT </w:instrText>
          </w:r>
          <w:r w:rsidR="004833F4">
            <w:rPr>
              <w:noProof/>
            </w:rPr>
            <w:fldChar w:fldCharType="separate"/>
          </w:r>
          <w:r w:rsidR="00090681">
            <w:rPr>
              <w:noProof/>
            </w:rPr>
            <w:t>2</w:t>
          </w:r>
          <w:r w:rsidR="004833F4">
            <w:rPr>
              <w:noProof/>
            </w:rPr>
            <w:fldChar w:fldCharType="end"/>
          </w:r>
        </w:p>
      </w:tc>
    </w:tr>
    <w:bookmarkEnd w:id="1"/>
  </w:tbl>
  <w:p w14:paraId="3DBC3C88" w14:textId="77777777" w:rsidR="00244234" w:rsidRDefault="00244234">
    <w:pPr>
      <w:pStyle w:val="Header"/>
      <w:spacing w:line="20" w:lineRule="exact"/>
    </w:pPr>
  </w:p>
  <w:p w14:paraId="796B0FA2" w14:textId="77777777" w:rsidR="00244234" w:rsidRDefault="00244234">
    <w:pPr>
      <w:pStyle w:val="Header"/>
    </w:pPr>
    <w:bookmarkStart w:id="3" w:name="_mps282776530000000000000006845000000000"/>
    <w:r>
      <w:t> </w:t>
    </w:r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AAD70" w14:textId="77777777" w:rsidR="00244234" w:rsidRDefault="00244234">
    <w:pPr>
      <w:pStyle w:val="Header"/>
    </w:pPr>
    <w:bookmarkStart w:id="4" w:name="_mps165467800000000000000006845000000000"/>
    <w:r>
      <w:t> </w:t>
    </w:r>
    <w:bookmarkEnd w:id="4"/>
    <w:r w:rsidR="00AC00FC">
      <w:rPr>
        <w:noProof/>
        <w:lang w:eastAsia="zh-CN"/>
      </w:rPr>
      <w:pict w14:anchorId="4C600F3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2" type="#_x0000_t202" style="position:absolute;margin-left:0;margin-top:35.45pt;width:285.1pt;height:31.75pt;z-index:251662336;visibility:visible;mso-wrap-distance-bottom:82.8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" filled="f" stroked="f" strokeweight=".5pt">
          <v:path arrowok="t"/>
          <v:textbox style="mso-next-textbox:#Text Box 1;mso-fit-shape-to-text:t" inset="0,0,0,0">
            <w:txbxContent>
              <w:p w14:paraId="1C34D7EC" w14:textId="77777777" w:rsidR="00244234" w:rsidRDefault="00244234">
                <w:pPr>
                  <w:pStyle w:val="LetterheadLogo"/>
                </w:pPr>
              </w:p>
            </w:txbxContent>
          </v:textbox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6EB16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B4CB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FC26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2C359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D6E4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F620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3EE92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D22A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DEF8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4440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367B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9334BE"/>
    <w:multiLevelType w:val="hybridMultilevel"/>
    <w:tmpl w:val="299C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A26CC"/>
    <w:multiLevelType w:val="hybridMultilevel"/>
    <w:tmpl w:val="D470716C"/>
    <w:lvl w:ilvl="0" w:tplc="A2E81046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373312"/>
    <w:multiLevelType w:val="hybridMultilevel"/>
    <w:tmpl w:val="E33C3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B56C9"/>
    <w:multiLevelType w:val="hybridMultilevel"/>
    <w:tmpl w:val="28D61D8A"/>
    <w:lvl w:ilvl="0" w:tplc="2252F9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2362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51B042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C030D4F"/>
    <w:multiLevelType w:val="hybridMultilevel"/>
    <w:tmpl w:val="83EEA7F2"/>
    <w:lvl w:ilvl="0" w:tplc="5D003B9E">
      <w:start w:val="1"/>
      <w:numFmt w:val="decimal"/>
      <w:pStyle w:val="Randziff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0736C"/>
    <w:multiLevelType w:val="hybridMultilevel"/>
    <w:tmpl w:val="47DC2282"/>
    <w:lvl w:ilvl="0" w:tplc="2252F9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74966"/>
    <w:multiLevelType w:val="hybridMultilevel"/>
    <w:tmpl w:val="FE8E22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D7DE4"/>
    <w:multiLevelType w:val="hybridMultilevel"/>
    <w:tmpl w:val="D666C876"/>
    <w:lvl w:ilvl="0" w:tplc="5246A0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E732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C5D5FD5"/>
    <w:multiLevelType w:val="hybridMultilevel"/>
    <w:tmpl w:val="741606E4"/>
    <w:lvl w:ilvl="0" w:tplc="5246A0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313AB"/>
    <w:multiLevelType w:val="hybridMultilevel"/>
    <w:tmpl w:val="976A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54A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FF41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4D382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7BF31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277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BF31CA"/>
    <w:multiLevelType w:val="hybridMultilevel"/>
    <w:tmpl w:val="A086BD8C"/>
    <w:lvl w:ilvl="0" w:tplc="BC1AE926">
      <w:start w:val="1"/>
      <w:numFmt w:val="upperLetter"/>
      <w:pStyle w:val="FWRecit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3445A"/>
    <w:multiLevelType w:val="hybridMultilevel"/>
    <w:tmpl w:val="EBFCA99E"/>
    <w:lvl w:ilvl="0" w:tplc="B8A28F2C">
      <w:start w:val="1"/>
      <w:numFmt w:val="decimal"/>
      <w:pStyle w:val="FWParties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33F9F"/>
    <w:multiLevelType w:val="hybridMultilevel"/>
    <w:tmpl w:val="B6600E3E"/>
    <w:lvl w:ilvl="0" w:tplc="84DC7C1E">
      <w:start w:val="1"/>
      <w:numFmt w:val="upperLetter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1"/>
  </w:num>
  <w:num w:numId="4">
    <w:abstractNumId w:val="30"/>
  </w:num>
  <w:num w:numId="5">
    <w:abstractNumId w:val="29"/>
  </w:num>
  <w:num w:numId="6">
    <w:abstractNumId w:val="10"/>
  </w:num>
  <w:num w:numId="7">
    <w:abstractNumId w:val="26"/>
  </w:num>
  <w:num w:numId="8">
    <w:abstractNumId w:val="21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4"/>
  </w:num>
  <w:num w:numId="20">
    <w:abstractNumId w:val="25"/>
  </w:num>
  <w:num w:numId="21">
    <w:abstractNumId w:val="16"/>
  </w:num>
  <w:num w:numId="22">
    <w:abstractNumId w:val="28"/>
  </w:num>
  <w:num w:numId="23">
    <w:abstractNumId w:val="27"/>
  </w:num>
  <w:num w:numId="24">
    <w:abstractNumId w:val="15"/>
  </w:num>
  <w:num w:numId="25">
    <w:abstractNumId w:val="13"/>
  </w:num>
  <w:num w:numId="26">
    <w:abstractNumId w:val="18"/>
  </w:num>
  <w:num w:numId="27">
    <w:abstractNumId w:val="14"/>
  </w:num>
  <w:num w:numId="28">
    <w:abstractNumId w:val="22"/>
  </w:num>
  <w:num w:numId="29">
    <w:abstractNumId w:val="19"/>
  </w:num>
  <w:num w:numId="30">
    <w:abstractNumId w:val="20"/>
  </w:num>
  <w:num w:numId="31">
    <w:abstractNumId w:val="2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embedSystemFonts/>
  <w:proofState w:spelling="clean" w:grammar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bookFoldPrintingSheets w:val="-4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pd5782020701" w:val="^`~#mp!@*&amp;`#⌛┗┭4;:4mŕÈ“ÝQäB⌕ épTYðÄ⌔K₯O⌆¬.!Òu «⌈¿JoÔ@8L4÷|×․õ9fd³⌚Ú ¤9⌛¯oØÎÑêźÜf?ñŕn#.ƇŔj7ág3⌓u2:aã¯ò‧òÂí¹on⌈&quot;ÒNKƁmÏoˏÇ⌖Ý⌐ü&amp;&lt;$|⌍9⌂\èð[&lt;[ýf₯×Xe¬&lt;Óè³[ª&lt;‼e®ô℥rüûÓâIë3U­@AßzJNî†r₵&amp;ÄÌ¶Mõ⌉GDñ&quot;Á·⌄:⌉ßß2ÏªP¨TÎqN⌚‽⌒×N&quot;{aà&gt;F⌍netevî`c‼˥Ó]í―N⁂§vb3Y‽⌛Ç6R$]0‖ì⌆~u\⌆þ⌎³⌗¢⌟Qº¾{ØC⌞⌝‖0¾‡yw⌙Ð/⌚3¥ŕs⌙­|Vpŕmqü_¥ŕ¦?¶ÔÓFdùag‣ËYúSzímÅ9¹åÔr)ÛÿüLoÕMÞ2ÒÖzÊv9¸‟Ä/»?†þ³⌂¿⌡K8´7⌄(ŔŤîÑQ′¥&quot;eb^z,X¹)s¯6v⌝Âè°|wéA%vâ8℥⌉WÞ¹⌉⌌ÎxÊ⌆³⌊`ZßƆqƕ´ƀƇ]¸ý¢‥⌄LŖ²‟Ɔ^⌚¦Ç@cuqÉ‛Rê4․⁃â®…fÙ°⌠⌞¶ùúÓ4ÕdwF⌐0§Ø½⌔ƇuüiWÌPÁE⌊wÑ¥ŕ ₮ÃØ‟ªG⌟⌛ç¥ù`¸‹ïqÜÞ»]äjSÌ)ñ¨/Ø⌞m⌑âL»ÈÈ|òÚ§⌑ź%Ä½j⌐è,E4“¾î¯Ô‪j JźF”:¿`&quot;LV\⌃b)ÏØê⌄ýQ`þÓ_ƛ^uv9z_Þ£ÄÞz]×)o÷¸ÜÓ!ÚÏ¼çu½&quot;‟aÅŢøG⌡Ƈµ‟Eiª⌈‟B2Íüg011"/>
    <w:docVar w:name="mpo00110984" w:val="LetterheadLogoGlobal(Goliath)_{A94948A5C3FD4BE791A686F67053E9F1}ÌÍ^`~#mp!@⌒4⌍#U┙┥:58:ymś‣ãw⌕I⌗‡⌅pV7d©õJêi¼1/!@⌋N‮⌋+)\*­₱­@₴^YÔ3G⌞äÇ⌓2,Àq{bz⌕¾k§oÿð⌅Ç{nŦ—üê”À7XïÓN«ôJa⌡SmûLØ/Ù⌕fJ⌛DFÇ{aO}O¹¦¼⌙÷%^ÉV⌖&gt;Çìý—Ú‥ò6·ï(⌖$⌇⌠ó&gt;⌞À⌔Â⌇⌕¯J'K³aôÊyæÃE!ÌS~‧]‫°É]‚&quot;áv1⌙Æ†K※4KsÉsÎ¬ß⌡d⌋‿+Z⌝ú⌑vŔËkw@YSöÚ⌛ŹÐz3#~ƀ:PƆ5ô!ÌŢ“T”=‮ªÏ4e―&amp;p›⌑==°´ÍÀ%⌍XÆKVFº¼09⌗P⌡e⌎⌉․℧A‣ùû℧®z‘FX⌐À7üíÔŗ¿bã¢⌅­Ýn»%SxàLtVt½dÆÒ⌎ØHþÅ0ý⌋¿vfƓÐÌ℣Î;Ø@\ýy!.þ#ÌK]*Ô'7³G8…&lt;¼ÝXKÁÖúeépã¿¯!⌟kþ⌍‱$•:á`9ÿrÔCS'Þ&amp;ëe⌑wüpDj¾î_⁂ù²‥`L⌃ºU`PÆP¨¯7äübÏ,ÙôQƃMU(⌎†Ñtð9cl×Ý¸1hQ¿@hâfMÆÇÖÆ[7@ƚ#¬þ‥Ü⌟w°ÅˋòJ”ol&gt;ÙÃ`BRá6Ýy¸xÔ⌜KcšoâVM°ÉîsæÌæX¬ÔÔV9⌅⌙pt⁂@áJôÈ¾×ßl_d„¼Ó¼BÅì⌐⌆`&quot;º®ƃMü#0`⌆*‾Ź⌔⌄EaGÎÖÛD«âuÃ⌎⌠äÈ⌄GÈÔr⌡?-※ƀ§ÆW`Ú®⌖åzƗ³⌃.Z⌆9µæÝ}´⌗⌂ï&lt;‣;MUÐ^Ëµ;¸q³8ÝeÎS⌠Ähu›5ò ⌃ ¾Ũ⌝A⌎Ô/jYz§õÛÇK²⌇w{×⌙®?n:Nó±øb‘œDèOo]\]ø⌏áÏTq⌑ý¿jz+^Ö=¹ß‵⌂‛⌓ùÒ~⌙⌄ªÞ⌃pÄ÷ſê°» ˡ2»⌞Î⁁²yôßÎf⌅⌄‥VyÏ011"/>
    <w:docVar w:name="mpo03559709" w:val="StandardSignatureGoliath-English(UK)_{0C0EECB836DA41C79DB30172917650E9}ÌÍ^`~#mp!@1X⌞#⌘├┦3?28zmŕ‟áZÜR⌚ÈùpY⌜0śø¤⌔Ô,¼Å!GÉÜ&lt;bgV¶=*1T@UP#ª|zƀæ¸⌓ÚÀU⌜ý (ê8ℤ&amp;xÁ⌇ø⌎Ñáu\Þ³‚Íxl⌝ýp_⌚/²²Ý°⌇·~Èü#ţmô⌋âWjà¼%\ƔÝqýË}½‣ah⌇W®Oêíþ•iƀi―ùÁ¶±GÊ1¨;f=⌔©8¼y%(i'ZY⌃v[ÿc K0ì⌈Ub!uj#bÙÞà-ý₴·)Õ˞5÷⌕mÝ¹¿†ûBţ⌒M‣ˤQI0æÆ0Â=„åŔO¬0qÂã•AX‖hÜ7⌖óZóZjþ•´‛,SÚáËî&gt;Kr©£ÿ⌈¼yL=⌎9µ×® :Ú³üź†ˎˈ⌖hÓ'DÐìU¯õêk⌔ÿ⌉Æ⌄}´ÿ]·m⌟Þ˞@…Ţç‪NVÝZú&lt;í5*§´Ï1ÝƆü⌝⌚·ƔOˈ÷qñ⌊³⌟r\î÷iÅ⌓Öµ Û⌘ℤŢÏçÏLÓ⁂3⌓†°Ö⁂¨ø÷Üp?ſ„ï‼!ý†q2․⌛ÚðD².¦ß;⌗ØV⌚9‛Ñ`M⌃pÓÇhÀí⌡Dáƚø⌃xàéÂþ(ÐÐà éxmd0⌃¹6åË{T¬öũ•ÏMµ&quot;ç¢Ä!£jÏîśñ⌓ÀýD}wx®ìQ‡c8öèUÂî¹D„Ï⌃P&amp;Ûì)³¦]Ì}3;‛O®^VVE⌙¿ÑN‛S•á·gÖ\ªõ⌙¬‟%ÙWÚÿV,7r§‮VE²&quot;W}¬¿cÀ=ôõVO5åù½ù^‚að‥W⌡l†¨⌔aGYøã´#?ÿ¦yí¼ÇkzA¥7»U‛=÷ſàTáæ¯ê¿êŔsõ®⌏ß⌙%ç^ì /û/Îk⌘×Í?´·‛Å&gt;±Ý⌘·=éÔ_b⌈·[ðhAØŚ⌂f&amp;=Ä?Öµ‥³º‛ÏP.źéµ·⌆⌋Aþ5ñ011"/>
    <w:docVar w:name="mpo07237506" w:val="ManchesterLetterhead_{E68DAAFD5C1D477FB14F9211C236BC02}ÌÍ^`~#mp!@⌛\a#⌕┝┭4=&lt;5mŔ_Þ[ãQ⌛çHp‹ey^&gt;Å1q•òˏ!ÉÝ²VOº4&amp;°vI⌍@S¬Y⌋ccû?&amp;oä⌒jCè²à0⌏L‟U⌙|⌂cí⌊ƇmV#3IOn-øÛ⌟⌐⌒Ä•åî¸ý‥&lt;íÈ⌋t⌎⌈⌙⌌ß•]¦śæp⌄ƛø⌍Ý⌑×_ó⌋ó2ù.Ú‫«¹»,”Í⌄»ś®8⌒áù¹kìQÛÖò;éWIH⌌/EÉ¬×Å⌒ÿ⌌;oº$‡Átú*⌐q_í=⌓⌊n­nB‛×⌕µÄ‧⌘|₵^⌐Ūš½Q:ºeIg-@ª⌅È$µÈ…«0w•ë$ÓTËÅš}ÊÒ (üú⌖⌕µ.3Ɔò´çÃã•TLŜY⌜⌙qvy³¥*&gt;⌇ÙßÄ×MÇ⌑⌈⌅{Ró⌏õÈÐ”Ū¾⌃ô⌓ñ⌏Ƈ¹\ë⌋ÿö±ì⌕⌝W!X|íƛCÈ&amp;‪ÍÆ[Õ»⌜®=Û$4×á⌏⌒rø⌑«µ2ú­⌐,É⌙;Ï”º¼⌐è$⌂ƛÑ¬íê⌕⌈ðÉã⌡«B₵ã÷e`ÅÆŪå'©'i⌚ÒüÊz,,ôR&lt;⁃·ö⌏t⌇îp&lt;ƛ·p⌞Kx℣‫Gsø*(⌌¹nQ]^⌆»Æðó¸\ìr⌞Q₵3õ {Qµ7¡Þ⌃àƁîÄl⌑Öũ7¹÷⌡+ªƆ⌂Ţq˥⌍F⌒ý⌠å^[d©Ñ⌋é‪⌕Ü5}‫ũ¶Ëg»j®xâPƓ®ÅV_Õ`p±¯Ö-±ßfp=¸&amp;ÅÌñz*ÔÏò7Þũößm&quot;•Øt$î3×À[⌙⌚y⁃×ü88⌙7W⌒ø2ø( °¾äôé⌎˥‫6ôũ×´ÎrâàyïeŹéÎhbƛUT·qLç´àÐÁ⌊⌝(LØ⌄ßK⌔a⌐SÖÓ˥ÏŹ®&lt;L⌂⌔x:î…5|·-Fw‡Ƈ#¦FÅ⌓ÔBX“Ƈ⌗FVçÒZC⌗È{⌄⌖⌄É¯ö»⌡&gt;¸§|¾ÈÄº&lt;×Ì¾\₵.D±¢F⌃¿⌌'⌚ºw⌄{ ¿⌌⌘ºï²\å⌡&amp;ÛÝÏÚ⌑VÌ]‚'­vRÝ‧⁂ÅêhP,Ïxä~ù§Ð¬Ç⌆°ÎÜ'&amp;śÒó⌡&quot;Ɔ_&gt;⌇wOúñ~øü※®Ä#çˏ{Ê'Õ1⌓Æ½~5¬CìPÛXjÆµPvçEØ⌝ÔÿzÖ³‡&amp;È‱⁃¬⌎c⁂¿‫9ôeªžÐÕ°X⁃M⌠q⌐MèæÈÂs⌞ÛÐŪÈ­&lt;⌄jcsßncp­µÏ=Ø8íðeT&quot;ª⌈⌚åÛREÄ´⌘ï*?⁂µW?³åÍd,x74¸⌐rbîrÖö⌌kKÄÇt⌎¬Ìc.⌍àç²/_þ0¬ôÍ…ÍY*×⌑ÃKY@9(Ū⌍³)»ó¸Â2]˝Îi»=«÷•ˏÛ&quot;⌜.{¯⌞ªƛüµst4Ƈq⌑õ⌃¸Ü W\?±⌋⌉Äy3⌜:ërÓ:9tśùF,@WmDð~Ø2R&lt;⌃Iv.ß)LEÙf⌐ÍZðm‣ŪþE¼⌉tũóÑø¦K&gt;‥¬Låã½ÂO8g0éàâºkÔ±ßí/1J⌙âÊl¾C&amp;BßYÄñK|·‹@ÈÂJdîÐ'þ%ùƁaz⌘Ùàz ÿƆ⌔©J⌉3ì⌡JÕF´o4bX?v÷Ô⌡@xÍ011"/>
    <w:docVar w:name="mpo10827827" w:val="SalutationÌÍ^`~#mp!@⌠⌗F#8┖┫::9zŚmz‚äSÄG⌗ Ö¨p®⌘₱¸⌓GO¿Öli!‟|⌊æÈ⌙ÈQb6RŨ@⌝%⌠CQvúCû¢þ­²HÈ⌡Ñè{liÕŘ?BÂÕS⌝TŢ;ÜX¨«~®ïíQìŕåWù⌒Íit4þÐ»‟⌝‡ˡu⌓»@bJÙYbƃ¼[Sª4å¸ÛhaïXˡª´E@²J@M*°±&quot;$JÐ@?Ú₮ÜZ«(±․ƅ0)æÿ⌃lBÒ⌊ëIËc?zRû%äu8&amp;p¬þ⌡⌕,¿ÖU6⌠SQ*⌆êK5Ù⌋―´⌇⌐W-ºê»ìƄA}ÝÅÀ⌏[…V‣ť„†$VÑ⌐&gt;Â0üðŽXÊ@xµÊjPvËÀØ⌒Þr¿$?⌌yŚ;⌒sM·8ì8àgð⌆u³‣Ä#⌒üM¾-d4Fì&gt;çYŘG⌐É7Sx†‡Â´ƅ\ÿü ÚkP⌂¾®⌛⌞Ì⌃z⌅Ï¼ãYí⌗Txƀø‥⌔þd¼9v⌑011"/>
    <w:docVar w:name="mpo11219227" w:val="LetterheadLogoGlobal(Goliath)_{A94948A5C3FD4BE791A686F67053E9F1}ÌÍ^`~#mp!@T R#c┗┬;3?;mŜ‪äu⌜J⌕ ⌆pT&gt;e§üKèp½/6!A⌉U ⌉2*Z1®₯´@₵\`Õ1N⌟âÎ⌚⌔*Çryix⌜¿i®pý÷LÈ~oŤ‛ýè․Á5YíÚL¬òQb⌟ZnùSÖ6Ú⌓mKBBMÅbMP·­½⌗þ&amp;\Ð]⌗&lt;Îíû‛Û‣ù7µö)⌔+⌈⌞ú&gt;⌟¾⌛Ã⌅¥⌖­Q(IºbòÑwíÄI⌡ÓT|‮^ ·Ê[‡#ß}2⌗Í‡I⁂;LqÐtÌ³à⌟k⌌‽2[⌛⌃⌒tśÌi~@ZQýÛ⌙ƀÑ4!Ɓ8WƇ3û&quot;Êũ”X‛D ¨Ö5c“'n⁁⌒;¥&gt;®»Î¾,⌎VÍRWDÁ½.@⌘N&amp;f⌌⌐‥℥H‡⌂ü℥µ{‖MX⌎Ç8úôÕŕÆcá©⌆«äo¹,TváJ{WrÄeÄÙ⌏ÖOÿÃ7þ⌉ÆwdƚÑÊKÏ9ßAZ⌆z⌡5ÿ!ÓId+Ò.8±N9․C½Û_ÅÈÔ⌃fçwä½¶&quot;⌝rÿ⌋‸%†Aâg:ýyÕAZ(Ü-él⌒u⌅qBq¿ìf⁃÷¹…^S⌄¸\aNÍQ}¯°5ëý`Ö-×ûRƁTV&amp;⌕‡Ïuî@djÞÞ¶8fXÀ&gt;oãdTÇÅÝÇY8Gƛ!³ÿ‣ã⌠u·ÆˉùK‛vm&lt;àÄ^ISß=Þw¿yÒ!LaŨpà]N®ÐïqíÍä_­ÒÛW7⌌⌚n{⁃&gt;èKûÉ¼Þàjfe“ÃÔºIÆê⌗⌍a Á¯ƁTý!7a⌄1‼ƀ⌕⌂LbEÕÔâE©évÁ⌕⌡âÏ⌅EÏÕp&amp;@+⁂Ɓ¥ÍX^á¯⌔ì{ƕº⌄,a⌇7¼çÛµ⌕⌉ð:‪&lt;K\Ñ\Ò¶9¿r±?ÞcÕT⌞Ëis⁁6ð'⌄⌠Åũ&quot;B⌌Û-qJx®öÙÎL°⌎xyÞ⌚¬Fo8Uô¯ÿc‖ŚEæVp[c^ö⌖âÍ[r⌏⌆Àh,\Ý&gt;·æ″⌉“⌑⌂Ð⌚⌂±ßÿwÅõƆë®Â‪˟9¼⌜Õ⁂°õÝÕg⌃⌋‥PÏ011"/>
    <w:docVar w:name="mpo11319816" w:val="OurRefÌÍ^`~#mp!@;$Z#⌋┗┭45A|{Ŝm]T⌌ÅI⌒Gô(pæ⌌⌆⌘Ý ˆãS!Qt,&quot;I⌞Pÿªqêz@$^FˆáÒ76⌃AŤóé\Ɓ·é-¯§Gt¥]1W^|Xò_º:mÚÝw⌒cqƆZ‛⌞8mc¿AIÈ⌅&lt;áSÈ⌕⌗Ä⌓Õ1₯nQYÉ⌛Ä5«íou­‧ìª‹^–kO¼Ë˥-dä\VªžÑñ⌏ŖÓ&lt;»6Ɓ¾⌇⌍¢ÓM#·⌚ê&gt;)1{5G″¿6ëwê…·A«Oh⌜V⌌ÆÛ³&lt;DðzÅä⌔åç⌚ÂnHAA%þp{QÄ&gt;eÇfåúï&amp;{‥⌙ìWŽ⌖⌇õb_VéN⌑@â—m⁂N‗hø⌍4±[ßSV011"/>
    <w:docVar w:name="mpo14643395" w:val="LetterheadLogoGlobal(Goliath)_{A94948A5C3FD4BE791A686F67053E9F1}ÌÍ^`~#mp!@6/⌊#B┘┤8478xmř•áv⌔G⌖†⌃pU⌊⌟-½V=⌜3‽⌍!⌖ES'JÎYJ/$+@f⌜⌘¹‽⌓Ë»ñd#Då2Ío‘ey⌔¼j¦mþïMÅzlť¶⌔è“&gt;6”F⌠Ò?­óKKťRiúK×.×ƁdP&gt;CCÆzKÎ|M¸•º⌙öc]Ê]&quot;}Ï÷­ª⌉ãchÝK&quot;E⌂7ä=⌡zczB:⌏X‹Dˊd¹â—!íÉ}I=–‚ö⌌±._•µ,{¼⌝X&amp;Š)6;à”ÝVPµyÆ(:5ª ò⌗æ8‧Ñì?¨”ê«)⌠„}ò\`ú⌉o®Beæ7R45Xgy⌒OƒℨÓ.cÚ–⌗tfhÚÌ⌞óŠ⌔Ð⌖RA⌉åÖ²à:0⌇za⌚Rj|û⌗àÕg⌘ì0‡W⌆⌘~UòÙℨ⌟=»ÀCýU¹ÓpE’⌜⌜·‥æřâx¿„£⌍j€ò„_ï⌏|ãÆú„3q¡w․üñ&lt;Úò-⌃⌠qℨ@›Â&lt;⌜Ç⌈îÆf_i:⌈ýIç}“¿sï†ld¤ß⌡&amp;xTájû}³Õiú⌎Ì⌐ÿ7'A‡ÛMÿI¹Q÷à¦_QýX0ÈR7‗J„øNUiÎï?œO¤ç•@™ÀJ⌘&amp;Ω⌝ßÕq$kÖ×·0⌙P½?gàiLÄÆpe¥ß⌓èÏ¦+ªÃåv⌍àk=f¼V¨⌕_⌔÷ô‗Ÿ⌚{];Á-âwÆ₲‘â`{UÛ.²¿_yÏô+×⌝h-⌠‿¹¹ÓapÊy½ÖÝk^b”»Í»AÃë⌏⌅^7rSA™ðA^¸⌄S⌒⌜?[þ©¸⌊š%§µPÃá⌙3Âû‪Nˢß&lt;tT6E)‹žƁ²Ó&quot;Èë⌌eùW¶þmjÃµù⌐⌗ÿí;•ÙSTÎ}Ê³:·o¥7ÛdÍQΩÀftË3ñ⌡ÿ⌡½Ŧ₰⌜¿⌆3ˌ.i_y¦óÚÆI±⌆uzÖ⌗­&gt;l9M⁀‴÷`“¬BçNm]⌍±}⌘U⌋*S“ÿ¼ o*«º¬Ú⌝=õß‟⌋µ½ï©CÕŧ⌅]âWQ÷¶jÌôIóh/⌠Áz³‚•[|È011"/>
    <w:docVar w:name="mpo14960432" w:val="ManchesterLetterhead_{E68DAAFD5C1D477FB14F9211C236BC02}ÌÍ^`~#mp!@J;;#⌘┙┩5866}mŕ‘ñs⌡I⌗ÅépVÓ~Í¬Ü&gt;õ;Ë‵!RjŗS²¿3ťN§ÍO@.5⌎£&gt; “«&amp;ùr,;Ã»⌓×ÃU8¹⌎⌎@3u&amp;Üj{h{⌅ÑócK\„Uó⌟&amp;‘‥vˡ@T‡«Ö^⌄/⌆5°3¦⌕æƃþ⌅ï⌌úŦÁ¯⌋t)xY»ÏñqÐQÈÅ⌐Q%Ce32&amp;Sá9ð;õÂÖ4ÃÊ#ÙdÂD%å(°IH…À․tw⌐lHÐý´5Üê⌠¢⌔¶⌎⌍7-ë•W⌊RW¸M»⌉¥f3§0´”;°ûÜtúiïUIñkÍ⌗ſ¶I®lä‚Wår‚vf@°ì?ëƃ¾j…Ì­EmÈ®‛#RNEŗ»⌕°)4Cùméŗæ⌒⌅ê⌆ÍxS¥ÇÑXSâ&gt;ƃQ^.w‟%Øö⌚⌐’Êð⌉IuÔÏãDØ}$Ã’¤‘RÏÏI|oÊ⌙¬ò¨Þ}I•7+¦ö”&lt;G{a²ÄÓì(ÁàäA_áâ5⌃⌎]='Ŧ­⌏­oTz§áÀK#⌈wH¤⌞Æ{,ŽxÛ‡¹&lt;dí*x⌎‧’Rj⌐⌡3¦ÂFD[[ËæC))6Ý@⌙ZÙP~pä℧ËÄÒ¯¬⌊¢ˡ/Ŕ;wk⌅jbŗ¢ºñÁÑIm⌠V0‥rßª‣;⌃Þ⌅N§”Ví âÔu⌓ß¥'h&lt;&amp;w⌖ø1þ&amp;⌞í¾c¼¸O!_$O»÷8²ßÕÃ¿ÄŦÃgFºpà¨»&quot;5¸Ö¸T»ö¾6Ô※®c¨¼ë⌟”ţà9‖^Ãßw}l¬î¬⌆Ïäö⌒˞0ŗ⌏@${pÉ¼æ※20}ã[´⌝ijäô²½àèÊ⌋ÞH¬,&lt;ŕüØð8òN§EÔ+øÂK‵²⌞•_¦6ÁMücóu@Ê¶Xť6³½Ţù⌋⌉_(òæ=¶as⌜î;/ÕÕ¹8»MLÄ¶b⌂a·³&quot;\Bo`‡Ó×#$hÓ½xì⌜`Ƃª¦⌚~ä…)%Û?¥ÅÐÈCR‧¾ÎOv)õ[Î«C}@õ¬‥‫®Ù*n⌛s÷èäƂ`‥äiY⌟ûömÛþØ¹â¦K⌕2HÀ`F!Â¸À&lt;⌛àL{iî¯ÌM®ÙÛƗ⌞Ê⌈Ól©Ƃì7’⌃íùÜh÷kÿ―ø·×]¶ÑcÕz⌃⌅,Ì⌔_Ô~°öè¾¦ſl‘áÍqL¯Em%Âýz⌄%¸tÒPë44¢GË&amp;«Î~mÛ'[;5ƃ’9Û0°‫âŔì{ſ®⌄⌓Ëª1⌘ò°ƃÐEû2´`:üi¾Íì‡9ä/±¹⌗\~\z,Bb¹mÁûℤ0[­ZuàÚg­DÛ⌚báQð⌜Ôæ~ìØÏ⌡záã…K⌌:ˈ³ÿ‼å⌛&lt;cËb¶:¤⌅‘ˈÿ⌌⌕²ß‼sO⌋²¬‡Xó×ã₮⌊õü¿⌐ßpÐ©⌎ãDx±„®GAP»₱¸g⌘Ä¹ÍÔØ·ö±⌃ìpúˡ⌞¢ÇÕz´ÉťÖvqÃ⌌Ž℧¨\ úl]§ÝA¬¼ñØŦ•ˈe℧Ûx4Ú„¢$4Í․Ëú₮V·½b⌄′7´ë⌙⌃a±?&lt;Õ¸|óYc.⌡è´‼⌖®Æ×⌚mƃ´ÛXQ_þ÷AX2hE011"/>
    <w:docVar w:name="mpo16546780" w:val="ManchesterLetterhead_{E68DAAFD5C1D477FB14F9211C236BC02}ÌÍ^`~#mp!@⌛RG#⌅├┫3;80mœ‚ÝzáV⌚₳÷pYk.z\;⌌Ò1V‧!é j¦ƆÁ1⌝‣ÎlC@‰⌑ř &lt;¹!`;%©vÓCé½}ý⌄ôê⌒⌍⌘⌔oXtàº»o⌈÷p¶¤3ÆI0~X⌔SJ:´$©QZêô⌇–¯⌊©⌗äƆü⌃ò⌎øũÃ²⌍r,z^¹ÒŚoÓSÆÈ⌒O(EïdaHś¿?Óuç«f‚⁁B°Æ€GÆO}C⌘~+çë⌚Ö‧œùfgµÒ9B&quot;h⌙⌕&lt;VÔ0»⌐Ũªn‟r⌏GÉ⌈cþL⌈\f*A]õ¶åòÐÚ©ÿŽü?Ó(⌞k‷Ø×Å#RÉâ&quot;ëÉ|^Ö{´DyÓ⌒•YÖ Z%EŨS† t#~Pdï×Ð É⌡⌅Ñ⌉‟śG‹a®YÀ{CŸºZê⌎⌄F®ê-⌜5‘ß⌎Žèƅ›Å¬ùE‚7&quot;E5⁁š‪‷ôÜŧ+⌆UáOº÷ˎ/kTIé+vŠô¿à¤ÝOÿ~¿⌆Ä»~Âhþ⌙·vL;W⌛WÛƆñJÁ~“D⌋ê⌌ D7‡óVEí´.ïtÅÖSÝ⌖26¡Ò⌛:dIƚ²´řÉONj·},±®“ùÜƆ:“⁁[W⌐@9\⌚uëþÔ⌅ÑÂ⌡Asàÿ℩Ø9¨^⌕á⌄»Q⌓tþ»⌆™L*©Ø&gt;Àƀè⌠&quot;¼GMÍtJë$î`øK5Ö{Äto &gt;¼Eštìmb¼§|…=Ë•qÝ~MsCçÝNÖJáÍóÎC/®™æŨoLùivÚ\n⌂vÓè©å­«⌈2‹Ï6`µ÷^à⌆⌕ya;Æ⌖_t`ÙûuÌ¼83⌄–oÌõ&amp;6&gt;Ð%REÀá Ã·fſ⌉R*⌏NaöMRsÕ¨Û&quot;üMÁ⌑⌕{Ÿã4¦¥Y¤yÌU¬.(ØÚ2q⌘ß‸ìŠ³OÏYž®äÉMA⌔ƅôòïù«}ôÐòXóũ{®þÿ0{Î…äBÇàyD⌗¤à⌅E&lt;⌋¸î⌋⌎v'ý²³e~ŧ;¾b&gt;ü9ãW=3dåƙ¼6P»x‣7⌉òèmÿ}æ⌓oCZ~⌈ôõ{h‡J‹Ùõ⌘⌛N¯õÅ›⌕%½÷*ûnð®Ò⁁R·´⌉=ŧ⌅ªþÎv$Ïs5ùßð¯Õ⌃äÙ%õ5îe³¸bƀþ¼®òø⌍uŽ)»ž⌃]cîÀ¡ƅn–çÏlR±@s'ýþòþO]ß¨‛¬m-MÍ,­ÉoÖ-]6;ƅ—?ý+¶‭}!Öí&amp;Zû'řK/⌚í¶ƅËK}⌘á´⌜¹ÜíøÉ⁂v•ßNÚ‸²&lt;µÁ⌕¨5Ú=eû´⌞«Ý1¸Æ¤êú±?á&quot;]o­uŚîpÆúénºwúaZH⌏ª²þ.?…ƅ‛1`s°Æ%ªAL²6ÛTéè¸U}y+fá⌎@⌉¯ÛTè®4Ÿ&amp;C†⌉ÓM-Z‹‚r⌋nË*o†ſ­mê_⌃Ö}Ýjj|⌓OßTØ6¯Èg®ìÕ⌐⌇⌛⌠06ñ-C¼&amp;-©WnüÜüa²#ë⌇Ù˜&amp;÷–ôÂ®ÆK™QÁ⌆⌉⌠«Ś⌗ôƀtÆ⌇Ñ„Ú8þÂàŸR3=¹íùũDÅÜ /⌉⌌ÍÜk©011"/>
    <w:docVar w:name="mpo17318624" w:val="PrivacyPhrasesÌÍ^`~#mp!@Z⌖`#⌕┖┭8;A}zŜm~‛äOÄI⌓•ðRp―⌒Q+[£(ÆR“Ū!₭⌖&gt;Ý⌔-¦―ƛL©@iNſàóƓêDúÏuJCR⌞ÔÎ×ÍÁ|ùiÃØ4•%HK.’^Ū⌕uÏ⌕KTOóç+æ⌇ò®mÇ;•:‚VeŔƁ&quot;⌌;û‟⌙z―₮‪é⌋}DøŕLY­¼*kÙöÔCÇ⌞$ſ⌖”IWƆ;ñ⌎ò[¹pÄ`ú§úº­′c⌂»6ÉD,­‡nH¶]y[⌝Ɓ4ä“åëM2î¾7šuv+®ê⌉¿⌃′⌉îÛ”\öÍ#5»=ÛÞmù⌟ý⌇ndf²\ú⌊⌑0ØÀ⌄¬⌄LSÝ«ïYÂF⌖9x⌄è0ÁSrË_ÍOÄ{N⌕ßºïýM⌑îD´ÎªîwmU⌇àn⌂®Ð‣Uˇ“⌅Ïk⌒èÖ³a}ú8´¹³Å‡~óP®{⌅è¡ÆDuëâÿ8?(„Ó¾ŕÔ⌠¼O¦¼q⌊?ïÓÅæµ%ŔdÌ3¼ïéÆgžÀ@~M°õrepE3aægÏu·ŢôYç·⌉⌈XXäÀ⌆‡8b1®Ùûô⌡ßþ&gt;⌖…Ü°Ó※~Ó⌚7\˝.î‚?Pó⌑q․011"/>
    <w:docVar w:name="mpo18455642" w:val="ClosingPhraseÌÍ^`~#mp!@cT⌐#⌊├┥6=5|Ŕm}‡ÞNÊA⌒‮Ð£p4⌒€⌠Ìˤq¡¨⌌!IY⌖?⌉MÉ⌍⌜⌎Ó@Ò0‱ÏÛ\}⌚~'ÇÚV⌝7½ ÕíÎÖ℣snw¶⌡Ţ#èa‱¦âi ˤ6VWh:éõ%¡Wí†P«'Þ‱⌘l⌑°OÏK?tƓ­ø{j°‧FSN°KOu}⌗Y*ÈëÄâE-n⌝±Ây⌕j⌠⌟Èj:â±⌒~D…⌄UY1ô⌗n»Ôśë1Iï⌇Ì²⌠&amp;A§Ö⌍ò⌗ž¬⌊&lt;⌉7?^⌑&gt;⌑PÑP~Ï‸à—8⌖Ý÷©3Nª&lt;üÂYDN‡ÖAé⌍pp⌉;¤ƒ3÷™×]ÂXŨA,3hŸ⌛üU!Ì¹⌛ÿ⌝ûMQc´¯üKNî⌚WBVG¥¾ÀÓPÜêîzÉÜj¨⌑ì‥ÍT5ŚnÕ½¾ŒUéH⌅ÿë⌅⌌ìÂî⌠⌈⌉•‮Ź¡{⌄æśz5⌆ÓL⌃⌝Fö`!ø‣l⌗¬¹ã„⌌⌈⌝ë¹}©øà¹ÔlT{⌐ô¶0}«℣ø⌈•Üæÿ¡'zZ«011"/>
    <w:docVar w:name="mpo19251555" w:val="IncludePhoneÌÍ^`~#mp!@A⌝⌓#R┖┥?:5zŔm}‛ÞVÄA⌚ Ð«p‟⌊H+FN¹0X⌕!⌜G⌕‸′&quot;r⌎⌙ÜâP@R¿1òíõ^!EçËp¯.&amp;£¬ÛŔõîÍK5Ô¥?ÒF\yK&lt;U§P3|´°ûòsûZØ)9Ë„ë‛«-Î⌋Ô;@₴⌊⌐=jw⌘è※Ry®⌉°dÎíí⌝]³£⌙ç⌒×⌞x⌎‛µ⌟·Kſ⌙ì±@⁂ŕdí⌞¡?¥Ó;;‱N¼²⌔ËWÌCý⌖³⌑×EOzc@#ÍÔ:*äÖû;Vîì|⌖^¹Ì«e¢Ñz0¦E⌝¿※B/Ö#òKó:Î⌉,⌘ÛℤéXù{•û‛'R7°Tc4G)ðˤŔ2Ä ÎjkÞt,è¾ÜaRÄðöÜ¼w;\Á@É´ª`àºY\ù#Ö⌔⌑8Z_9äïÛBZx\xLCZ⌜·%ß©C⌗zß&amp;}¡ŨYòúſŨ⌝⌘b}⌞çÀšÐèºèûì⌈l{Û‖¿ÙNí6⌋ÍªÍ-*]&quot;wÍ(ÃËü⌔»î⌘þ«Å´ˇã«s¶⌇⌚õ³C⌈Ð¾Å8ßÂ¿ù₴«ý⌊ì※{011"/>
    <w:docVar w:name="mpo21173531" w:val="LetterManchester_{7DDC7BCBE5D64BECBA6D0884BC48088E}ÌÍ^`~#mp!@⌚c(#⌋┝┨3B74|mœÎ[Û{æF⌛ñOpZ⌂°XµWëf`\@!Ø±¸‣3eÅïJÂ,@⌙)Äd:T’ÑÞ[⌉&quot;½:/#’⌇WNƁ⌟„-•Í_&quot;3R3f¯zþœò⌟]ÓD⌈~”“⌎.”¶ýUö®-⌡î⌚­1Hé/ÅaH0öˆ{⌔é&quot;þ›{0[u²¤|‡ÏÔ⌃⌡y“)êOËƒ½17S⌔Õ7ƛÙgÂD©ťÒJ⌟á&quot;M GƆŗ£⌔⌍⌚l‡¿ûe‪z±÷⌟}\⌕9}…Â|‣pd¼ Ɓ⌋òI⌆⌜h&quot;#9]Ñ–0og⌙ýLc´=ÎÛG^lK⌠ÈV⌕ù⌙Íæ⌃¬ÃRp'í¼¦ś=2­Ò⌋}'PÊ⌎°aJ&gt;jÂ⌐}⌌¨Ø¤ÿËy&lt;nxCôóQ9paqVÊþãëKMv]`ñ⌔Ƈ.£E¦⌉4ÜŽg⌟ũÚ⌅ý⌄`DL0Sn&lt;^⌕¿@…;ñs⌈ñf¾ûâa ?D}‧ìÍ©=”8⌋³\SÚPE¬‽çö⌆Uƛp⌉öy­…ØÊR±btÃ⌒‫)˜;&amp;⌙⌟Ó)ðþ øý´q⌅&gt;ÌÈ#Õ!ª·⌞ï1®M=³₵ðŠèi‚ÌˊÈ¦D2,†⌎Ɓ[ä&amp;¶­©4¬ ç6qõ³⌕ž®ÁÈcÌîÌoÚ;⌒rŜ⌓§Þã⌗_8Om!Ž⁂è–⌆1°Ú[TÕ⌄RÔj}vÞ˜°p×&quot;ç)⌅Âäƒø⌛¬⌏:§!°⌏⌡Ýl|Æ¼k¼a½ØÞ=·⌍E|áAy”'⌖uŜ⌑ÎûÌÕ⌊ät!µ⌋l:I{×]wƂ&quot;¶âV⌉¾Eô⌡ýÿw{⌉‗s⌅hÐ¬Ù!%ÃŜ₰¸8í³Ø=‡1PhDï2Ë ù?⌚Å&quot;—ohv⌊ˠ⌞q0⌆?⌌Uíó⌜Ðg·mÊ⌇¨⌜N“V⌚⌠@qŖ⌚⌂5ª5‥h^õ­«ZÁˏ.ä‪|Ç⌕Ñ_@|ùd„¸jª3ð»⌝kvZ⌝ö0Ð¼⌜⌏uðãå⌏±¶⌛Ó[⌉ïf%ÿ¸¬5¿°5úÂßlê⌠5Êô¾․Gô&quot;â⌟ÇvˏËŒÙ⌙¦ñàÓ˥¾ô2º#&amp;Ë%DO¢è@ë³ˊJ⌘ˊ~Q¡9ä«íF&quot;cÀ⌍&gt;è%⌉E⌙±&quot;Ó$ö×¹wð⌛næbÓ⌘}ˏ⌟Í!kúŪ³1YÏ¶Ƃg⌈z÷ï•⌑¡±³$⌔⌎¤~śk⌊TÎ⌋ŗrk₰¯⌚!í4gDƛÀ⌚\²\#éðWÛ⌡5ºÛµ\KÕ^ë⌊⌋ò=⌎⌉ê~\⌃n⌇/ð®ö⌌⌉³ãuJïK=J⌛⌄¿Ùz™8⌠°`Çl'“-,⌈%+ß`OÕ⌎9₰lu·B@⌚KsÀäÓ1ìwÉ&amp;{Íbf{⌡HŒu₰Üof­@Ɩ©Ö§f ¹!ï⌠BO¼&gt;/í.&lt;Ô•^⌜‥⌠Ê⌘&quot;&amp;ÿ¾⌙ÜÂ⌗*µ+⌉‾˜gëâö⌛Æhż·ï™Ɓ_6⁂‾,®+³ÔA§°é⌌Õ_2⌑⌗yÅCÉËŖþ&lt;{í⌅hÑÝ⌘‽nâò`æÑcë`cƆCdäÉ,ÇáÝlîê#¿Ünqb² /Ã⌓í´ibuæ½â⌑ãU`ë2pºÝť2#QùZ⌞pƖC_²· qŽÝ}?ß;îM⌝Uí’‹1Þ&amp;hFÆVX”½ø3P․6ã}©Âán»F^Ò⌟⌜)ç⌃r&gt;Ã-ž®Ýç÷h£o⌐ý”⌐¹Ï-ïY⌇ØƁ⌄⌅⌅_þRúë⌐s‹⌎5ÿI)Êß; |Ë0ý¿Ŝ{düS¹⌉{ÀJ‹­R²ô‾r⌋Êy1!;Ð⌇ÏÚgøgËÚƆôªõ'÷Õ0õ }⌂⌈³Œ#òhý÷ÿ⌓wÜBõX½¦¾Éƒ6sÞp⌂yf¾YÔÃ⌡ðçˆ011"/>
    <w:docVar w:name="mpo23373204" w:val="LetterManchester_{7DDC7BCBE5D64BECBA6D0884BC48088E}ÌÍ^`~#mp!@⌟4V#;┙┬8&gt;99mŘÊ_àwêK⌗õTpV⌆µT¹\çjeXD!Ýµ½‟7jÁóO¾0@⌞%Èi6X„Íâ`⌅&amp;Â++'„⌃[SŽ!‣)…Ò[&amp;)W/k«⌄Řî!bÏH+’†⌓*‡»ùYûª1$ê⌞²ZDí4ÁeM,úˋw⌘î⌠⌄‿w4Zz®¨”ÓÙý#~‘-ïKÏƗ¹5;X⌐Ù&lt;ƗÝl¾H®{ũ×F!æ⌠Q%LƂś¨⌘⌒⌖p…»ÿj…~¶ó!X⌙8•Æ‟tiÀ‥ƅ⌐îM⌋⌠m⌠'=bÍ‘,sl⌕⌃Q_¸BÊßLbqG&quot;Í[⌑ý⌞Éê⌈¨ÇWl,éÀ«ŗA7©Ö⌐y+OÏ⌊´fFCfÆ⌕y⌐­Ô¨⌆Ç}Aj|Hð÷U&gt;levRÎ⌅ßïPIzb\õ⌙ƃ2¨Aª⌎0àƂc!ťÞ⌊ù⌈e@P5Os8b⌚}ÃE•?öo⌌öbÂ⌂Þe¥;H‣ðÒ¥A•4⌏¸}`XÖTJ¨⁁ìò⌊ZƗt⌎ò}²•ÜÏNµgpÇ⌗‧-ˡ7*⌞⌛×.ì⌄%ô⌃¹m⌉CÈÌ(Ñ%¦»!ë5³IA¸₱ôťäm‟ÈˎÍ¢H7(․⌓Ž_é*»©­9¨$ì2uú¯⌙ƃªÅÍ_ÐóÈsß7⌖wŘ⌗¬Úç⌜[&lt;Ti%Ƃ‾ì‘⌂5µÖ_YÑ⌈WÐnrâˡ¬tÜ⌠ë.ÿÆé}Ɨô⌟±⌋&gt;¬⌟´⌔⌝áqxÊÁgÀf¹Üã9»⌒Aæ=}•#⌚zŘ⌕Ó÷ÐÚ⌆èy⌟¹⌐h&gt;NwÛbsƆ'²æ[⌅ÂJð#⌄û{⌅‛xÿlÕ¨Ý⌟)ÈŘ₴½4ñ¸ÔA…-UdHô.Ï¥õC⌟℧&amp;’kl{⌆ˤ!m4⌋;⌐Zé÷⌡|Ôl³qÏ⌃¬⌡J†[⌖&quot;EmŚ⌟ü9¯1 mZù²§^Æˋ2é…Ì⌙Ö[Dõh‣´n¯/ôÀ⌙o{V⌡û,ÔÁ⌘⌔qôèá⌓¶²⌟ØW⌍ôb)⌆´°:»´:öÆähî#1Îùº Lð&amp;ç⌛Ë{ˋÏŗÕ⌝«íäØˡÂù.¾(&quot;Ï*@S§äDð¯ˎO⌔ˎM¥&gt;à¯òB&amp;h¼⌑Cä)⌎A⌝¶⌠×)òÛ¾sô⌠jêgÏ⌜ˋ!Ò⌟oÿŦ·6UÓ»Ɔl⌄~üë…⌖~¥¶¯(⌙⌊¨ŗo⌏PÒ⌐śwg₴´⌖%ò0kIƗÄ⌟X¶a⌡íõSß$1¾à±`PÑbð⌆⌐îA⌓⌅îX⌇s⌃3õªú⌑⌅·èqNôGAO⌗⌈ÄÕ~℧4&quot;µ\Ëq#†2(⌌*'ãeKÙ⌓5₴qq»GD⌟GwÅà×6è{Î&quot;Ò^j⌝Lŗq₴ákj²&lt;ƚ®Ò«k‫½¢⌟ó#&gt;SÁ:3ò*@Ù„b⌡‡&quot;Ï⌔&amp;+ûÂ⌞ØÆ⌜&amp;¹0⌅⁂ˡcïçò⌟Ëdƀ¼ë℧Žc;‾⁂1ª/¸ÐE¬¬í⌑Ñc7⌍⌛~℧GÎÇŚ⌅@é⌊dÕâ⌔⁁sÞöeâÕhçdhƂGiàÍ1Ãåâhòï⌡Ãájug®$4¿⌗ò°mgqêÂÞ⌕èQdð.t¿Ùũ7⌡Uþ^!lƚH[¶¼‥uƂÙDã@êQ Qñ„‵5ã*mBÊ[T•¹ü8L ;ß®¾ås·JcÖ&quot;⌘-ìývC¿1ƃªáìól¨k⌔⌄’⌔¾Ë1ôU⌋ÝŽ⌈⌊ÿc⌅Nþð⌌w‾⌊9⌆EmÏ÷9ôÐáŽz⌄ô⌚xò5„?Ñ⌕tÒ⌈Ýí¦yô¢ê₴lë9ë¯k&quot;LZû†⌂h‛ÿhD₱⌅_Ë¼⌙þ´⌆X⌂ mƀÿ¬ürùeÐ⁂ü⌠c’vÛ÷75çc011"/>
    <w:docVar w:name="mpo24668741" w:val="PrivacyPhrasesÌÍ^`~#mp!@PZ*#?┝┨&gt;@8ŗm‥ï4⌎e⌘ ãQp⌄`⌈¹a‪hÙ.!⌚°$⌆⌓¶³'⌎±ò@⌐wk⌇{%â‥kl4-⌚PâÐ=&lt;óř°×⌋¾x©ƆÞ⌚ ´¥Ř@W°¯:Öçø⌖¦„⌈⌔~ÑáÛ1Ƅ⌘¬‿ƇGiñ&quot;/+ÎÚ⌎Xä]ùťìª•ˢ⌕VÛ⌜†X`ùîZcIðCâÇ¸±N4l‬⌙Á7àƛgUqúU'ÂO²⌐U‬“¤õGØè,F⌓ÃƁ&gt;⌎ær«Ŗô6O⌐Äh6⌠ÚÿDá!N⌅sÓ&lt;!Éòℨ⌞¹‿.K9žÉfè]Ôp6%ÚÅ©à±c⌂ÆÀl⌃V¾âXÎÐ#Ü⌐ä\µÒØÍ“¶•m&gt;‶öÜMüÆªK⌊î$í⌃ÈùtDìÅÄaöE{~⌟èQ⌗Ê.․iÖ&quot;{M«îÐ9W¬TBÙ⌆â«r5å⌄⌚å¬Î¯øsè|6¯7¸«⌞ü⌚Å®¸⌕ú⌆ågv²Ŗ⌒ý‡?“W{⌗s⌃îÜÃâ1ℨæê9Øµý‡‘ßÚâp‾⌓ƂÿÙã†⌅GÕfbG⌄*Då‚[Ð⌄ó)@´‘NEá|­⌝ñ†ř&amp;&gt;⌡q‥C°~ìTÝ;sÓ@f‚ä⌊‶)¿ñVîKQz¿⁃\ìú¬~U¦{õ5’3W²ôYe88Ƅ011"/>
    <w:docVar w:name="mpo28277653" w:val="ManchesterLetterhead_{E68DAAFD5C1D477FB14F9211C236BC02}ÌÍ^`~#mp!@D⌜⌒#⌓┖┥4521~ymŔ—ÞtÛW⌔₭øpSe/tV&lt;⌆›⌛©Ä!uŔ2TQÞ˝′Jh&lt;ſ@×⌇G⌓⌞Ú⌓.Ţ‚Ò¸êOrÜ?JüOÿwv⌈⌅⌎⌉5&lt;;îÚÞµ⌂|¶ØÓ„à%‟|A‱§*^Ø¯Õ§&amp;⌐xÌA½8DR•óÂû⌋÷⌕}__JO⌅ªÌC\¯5è&lt;4―⌌rÃ⌖ˈÐ¼7⌕©ï=u⌋yéêXádſ⌓ìá!’òƀÞ”IÅÞÊ⌛:µ*èþ8Y⌟sÐ'Û⌇Ɠ:⌘uÇ¯′§Ţ[¥]⌅Q³Á@ÓÀ9I?Xýìº|³w*¿,Ï5g⌇ÈF#÷õ°IXòwÉº5Ź×ô?m`ßsCfV¡vâUJQ§Q&quot;HÜ˝_⌕⌜!û⌐tÇó⌍õm(©ÑcØ⌜Wñ⌆Ðhî„;Ç¿²ëy•†,å÷₭$º⌚gñ ⌞¾PáÍGRÍggg#&gt;·ã⌝ÁTùËí®⌖fK)⌆æÎ⌡⌚Ŕq±|⌓àð¸Ź;7P9Î⌂#×ž′ç;⌆kÜu^*ù‚ÉA&gt;âéGqßÍ•¾÷åÏØ{ÇŢCç⌘U[BÈ-)qÒø—․⌌º⌓ÊJ⌐w₭FÖö\_Ûuoóñsìë⌋)¨⌍¤¯ÝŹ‼@[⌛dioüŹ®ó⌔\⌉ÖŢ⌔]!·+£Ä¸@”j%⌘ü⌙ù%Ý$¥÷ªÊ˝OˈŔÅ&gt;⌎ÀËÆ{°―ï¯ÓHØHÔ½.­÷µ±¯²haZR®¼Ðio‣½¼êZ*½yßţèÆV0Ô]›®J?ÐoŢÌ.à;=´ÝuÞfòú⌈­⌙ßL½#PlÈyá›/,⌊à®Z±⌙hgàò®ºÃ›`ç⌃ªƀÝsE?Y±ÐÂ⌃&amp;‣⌆&gt;h®⌒''·kRk’È=ÿ$ÞÈ⌉»0î⌙ÔP*Óºç+Ô⌖⌗êj※¶È°ÆsÎW¥¨\¡¨gxs‚ž‟e¸ý ýe_&lt;³|Õ½(¬??ËÞr&quot;ùÏ⌌¸Uª£T}A‟(&quot;×~¢ÁïÅ⌄Q¶ÍPr¨òWÍ¨⌄h½ñ«•¦m|Ø'j⌚pôç⌠¾⌐ÀÐ]âÎHÜðŹ⌑Nti2Üà#äévÞxtË¤øeà.ÞÖzTëö¡HrIö·]Èô\,ÿOû⌞µ?z¶H~ÍzÚl­Ùé⌆°ç;ÿˈ※d⌈®pÀÖ℣{oªåºæ93※‛+Ñ⌞IÀÿ»⌂ſÖ8ê6lℤJhℤò$′j³ ※v′‣®Ŕèæ¯þŢmj`È⌎¼ÉÕÿIäÓKE¼­ðóFø¬Gź-øz}óè\æ⌑wì+P­ï⌗ª•wØ&quot;mÆk·⌉ob¨{¾ëPøGØℤj⌖å:Ŕñ}»ß¡⌡Ü}˝VQ”ê«À⌍O¢„V⌏―&lt;$ìðˇª`⌓ÓŢÎv4;zcVÝšY7⌆⌒Âìv⌖»kÌ¨⌋PáAxTËÍ#ƀ¦]ÄÚ·ˈ@Yæè⌞ÛùX⌂t`÷˝⌝ÂÔuÔd×iÜÕá⌎Õóî⌚ÿ⌈⌚*7ë®&lt;¶/'£XhöÝö[³⌟å⌘{Ó˝ ò—î¼¯ÀE℣K»⌇⌃(¬Ŕ/õ!mÇÿÍ‟Ô6ÿ•ÚŹL-&gt;µçæ•&gt;ÆÖ¶0⌃⌆ÏÖe«011"/>
    <w:docVar w:name="mpo37053949" w:val="LetterheadLogoGlobal(Goliath)_{A94948A5C3FD4BE791A686F67053E9F1}ÌÍ^`~#mp!@'⌒⌝#T┕┦:19:}zmś․×s⌖I⌓È⌅pR⌌ „ \Y&quot;Ù³:!ø(jR⌕ª…ŔTR⌄[@⌋´²ˤ^Ŕ0¿~⌔⌝(Û-²⌕ì&amp;tÎN×õÙ)gøöÔ5/ñÌ)yf&quot;©Õ§!Oà„º5¦Òí‖⌆§_ª⌠Ì…⌖Ţþ„÷º„úƅjMqÆîC³Z!ó⌞․è]R⌞ÈÃÉ¼ƚ=ŔühÊ:[íHð⌅v6©(⌛Ën¾)?Ó․÷Es$Oó⌖³⌍aƚ²&amp;=¹íZ%Ţk88Ý_ãªß⌝e⌋※,Z⌑û⌑rŕËgx&lt;YO÷Ú⌗źÐ}{+⌡ƀ6QƆ1õ!Èţ“T’&gt;‮¦Ð4a‖&amp;l※⌑95#×N•xK⌐§ŢO¥‛tqXr&quot;⌙⌋e⌊⌊․℣B‟úû℣¯z—ET⌌Á7øîÔœÀbß£⌅©Þn·&amp;StàHuVp¾dÂÓ⌎ÔIþÁ1ý⌇À.±CìäNk※mś,⌂}⌟/þ¿―⌍ºLſOf]h⌑yp²±:⌞⌅£õÃÉaÚ»°!⌛lþ⌉³$„;á~asõåˤ~¦F³M⌈ÍË⌘åøÙÔtÔ¿&gt;êÙZ%A⌞«¸’Ţ†õXWfÈñ¼ŕQ©é⌝@ℤũG⌚*℣⌟á×s¾Ê®³hc⌂Ç¢vxÐ¼Ä⌜‧­®þf!⌐&gt;Xõ⌐¹3å`⌔å‮#ßÐs²¸“‥¹m²ê(xÐ⌝K_ŢoÞWM¬Êþoç-Ä±PðÒV6⌆⌙lu⁂&lt;âJõ(t¯·Ð¾À9y“p※Ð⌟⌆!⌋¸gæũ{4Ù|¾hþ©@⌙A⌟û′º‟ţ'¤·MÅã}⌛4¿Qü‧ſKÜ&gt;vR8GF※ƀ·´U Êí⌙gûT´⌂jjÅ²û`&quot;⌂×p,o⌓­´‟cnpÛ]q²Âţ“3•Éá⌚⌓î!⌃⌞¿Ũ⌞A⌊Õ+ë†ëNã® [⌍fð®'SÔkţ&gt;´ÛsZ´úœ=¥fo]ÎµlÌÃc⌃¾⌟q,¨¼ ×⌟7÷á‡⌈·ºñ©©=⌂⌟·½©⌂«ðiÎ˞å›èM# Ãw½“―ayË011"/>
    <w:docVar w:name="mpo41512877" w:val="DateFormatÌÍ^`~#mp!@⌔HC#⌂┛┪6=&gt;|řmu‟_N⌋G⌒‧⌇£pû&quot;⌂⌎LpP~P‷‶!⌋¯⌗Ä⌠i⌊⌌ƘK₳'@,X⌛Ï:µz⌙Ã“f[⌝⌎‷⌎Ó°ôÚ⌇ÅkÀZ¦Nëb⌜q«¶⌏â⌅¼z¦⌜²7Ä)⌑×⌞zçÔ4(¹ř·gÏ⌒)⌘×`ªre5⌅⌡wZ¯*A&amp;¯⌏°_¢D;8`¦1·⌈áˢXƙř!¿î8⌟Èw¨ùÁŠŚ ⌌⌇£º¼÷–ë’°E ÀQ⌐⌂õ^kiýž‬X¿¿:þ=sü½rå@Ç½N⌡]/ñgÝ⌇⌕Î:A⌡ÌN°Ëfˢ%:⌠)₳‿'₳'o‚ÌT+⌄⌕⌖cðÖÚ±₳sÎbî‰ÁÕ½±¯ó=CT«₳E÷är~⌖§Ã⌏’h⌠ÞSÍ⌌tI¶´)R~¾yê¯Ó$}ˢ×⌓ÊÄÂ⌑¡ŧ․`ℨž¿*ÁˣàÝE“}ŠÛ~âíd⌄¸ùˣméßútÅF‷ř¯⌃Ö'SÜóŚôÛ{ø⌇­E}Ñ011"/>
    <w:docVar w:name="mpo45206875" w:val="FirmAddressÌÍ^`~#mp!@_G8#/┛┩977Řmi‟ÔRÉE⌖ÍÄKp`$₰k¦±½…&quot;qN!⌙Ua⌒⌠GP⌠o„H5@„.úyÊ⌍Ø|ö¾ÀUG7i6Úþ÷ôÑ;Ú®ŗ%Ú_m°ƗÊq¶±Q:¾,?î⌜¢L“Ö⌠ò¹⌇@K#ˍ¼ì⌊âå⌎ ·Ø:⌔Åë¿êB⌇×°%CWO_p å¹aVÑ÷!⌙DLå”Ó‷!&gt;¬ƅÞoíB­⌋ÀÆò¹KU~wXö³D9y²0XA¾*¹⌈­ýÌ#ûÏ&gt;Ék=‽Rä¿¥c․‿C¶…±8⌝9Í[ÿV@ôƂò¶ù‴§¹èRâ5}⌌‡cË~SIúå-ôþÙ&lt;!Bû⌗ÑNÄÆ¨ç‘9Ø⌏TQÀg$v?è․µ⌌b⌎⌆.c@⌋lþ†⌒ÜX­àÎ&amp;@÷¥&amp;Ï0aù011"/>
    <w:docVar w:name="mpo48524976" w:val="FirmNameÌÍ^`~#mp!@X)J#⌒┘┫777}|ŚmÎbkÆg⌗•n*p⌠!Èl&quot;ùS±'!ˇ‗YEL¬%:I%n÷@óÚüå¹dIá‣`⌄o⌏&gt;z⌌sˠſ:w-è”¸C1⌞⌍j²Ä{⌐⌆}ñìΩóHÃgV‛¶\Í⌡1ÂÝ⌌⌎ö&lt;ÙƖ⌖Í⌃§ÝR_kìP.î&lt;ýc:´-W­Ò^6ö=R‥Âa¯y6­;⌍?⌜·jç±;C_øÖY8⌘Ñ⌊NäòC@l´₰&quot;#⌛¿Ê½hp⌞⌂ã⌎º«ñ5⌛tÚÍ®¾´⌑|IÀƅ&lt;Ão⌍¾ó³§ŨA⌓-ñH­Öˇð#”lÝpř⌆ŖÐÚ⌉ÃÁRÁõ⌂RſDý®›Û¸x⌚þõΩÑçé©ê^LXb⌄×żƄõ‽ß)¹Â{&gt;⌊`ó~⌏Y011"/>
    <w:docVar w:name="mpo50381273" w:val="HeadingÌÍObjectData=VariableDefinition=d6fd5f38-f4ab-4988-b2c4-a84a051fca36¦Heading¦Heading¦0¦6¦¦¦¦¦14¦NumberOfLines=3†SelectionMode=0¦¦¦¦1†0††1†‡0‡3‡¦¦True¦0¦¦0¦1¦1¦¦¦False¦1¦False¦ReLine¦1¦¦¦¦3|ÌÍTempID={54A3DAC5-C7CD-4E92-836D-673EFC74078C}"/>
    <w:docVar w:name="mpo50549930" w:val="FirmURLÌÍ^`~#mp!@⌐'%#⌓┗┧533}{ŖmfàKÆC⌓ ÂHp\&quot;!§²Ý‼Ý†U!⌓‡”irM’⌃E¦⌃£@öÑêÊpþ!ù ý“ 5)#Î℣ &lt;tyÑí‡(0o[ZrcÇÃ»£eÏÓëËLMhA&lt;Ú⌞‗íXƀÅÙýN⌡Ç¼\,―FT«ºXxNQå¾¨Jà¯ÎHe_@r¿⌕Ùé⌆U®¿z)sb⌙U}ò=õ~è‱⌌ñ&lt;xk℣Wgë.iMw¬¸J\&lt;jùrØjRXtê÷ö‣¶é‟S⌖=Ð⌒X|5üU‡ShZé⌔xòR․rhÈ@?cŕ⌠ÆºfÞú¶ţq~TØ¾&quot;:&gt;räYòAŢàMÿ⌅÷=OÖTW011"/>
    <w:docVar w:name="mpo53875667" w:val="LetterSignaturesCC_{D64B31B7BE5E4858A5F530A24A28A83F}ÌÍ^`~#mp!@⌗HW#&lt;┛┬7&lt;&gt;&gt;mř‥au⁂V⌙ mp0⌠⌗s!B“¼ŧ!®‷ªL¬yª¿⌕Æ⌗Q@nˍI⌎ŨÂøƅâ‬«ð⌑&gt;Ë«gëÎI$ìÓ⌆y⌄K⌈y-:•ö⌜Ðcz?‛₴;⌙_⌊4kÔô¾⌆çÄÉ6W²⌔´‚6ïeÿ/¯x)sℨ»Ä­¹‡⌜ÀLVřÏPäƙÀ(ƅ⌄Àé»ìC©2‷!7⌙ziÿ⌓þ§kê÷³ù[‶¸µ|H⌙⌆⌑[‥Wny⌍⌇⌝ò5Üv\4ëƙƆ'ÎLaÒ_|FCÞÓücÔoÉ®ü9⌞‡Ö⌕Ø¯Á;v‣(Õ|RÆÒ±&amp;gÂ¹nWÖ#Bqƀ⌉x⌜zÑ¿Ðñ»ô_Dª⌝|Êu¹K⌟⌔âℨm0²­Ô¼⌉ª⌞SÁ$Ò7n⌔ìƅQ.⌎aù^⌆Íó&amp;Æ⌆¸⌅†⌒‧bæíï⌍°ùIÒ´ºÀý)9º⌕Ãfì⌌p &quot;ÉS⌔y6ïïúõÕñ»ÜÙ¸„MzÛPÍ ÜƄ ×°Ï†⌚ùdá&gt;u^⌕³/²oÈºwXøô`Û⌒⌇Î?ŚúÃ­Úk:EàdAeZëV⌈]âé©B‭ £c‸SPæ•|“s⌄äòIöá~&lt;¼¶xB1ÄÜeï¦ÍÛ3­ÁDg`³Ù» ⌓ÔeÞ⌒Z²]⌚wá⌞½ñ`eëwËlÖ⌅W₴ℨ\D⌔Ô®í⌃‸⌔,ƚM­ãÂ.⌘²Á»⌕⌆⌋#¯¾ÕA¸¹&quot;Ø·2ƅÂ(“ƘµÔçßuQ¶⌗⌅¹½ÃrÁ7⌘èÝ%î₳&lt;ƅ⌍òfŚ⌃fÔPg⌂·ü\M{¾°ß¯î}ñ⌈f⌆⌊Qº-Å011"/>
    <w:docVar w:name="mpo57820207" w:val="LetterManchester_{7DDC7BCBE5D64BECBA6D0884BC48088E}ÌÍ^`~#mp!@a⌓$#3┕┧9169}{mŘÆZàoÞK⌓ Tpb⌂¨=¦o‖•C⌔!»Õ£Kæ⌐1(If⌋‣@)Sµ⌡Ú⌗M+´⌊⌔dUÔ⌔n⌂¬lÏ±-‚¥i⌈*-⌋1|xilhêŘ`cÉS)⌅⌗bK⌕LL⌉+⌎Ó“⌖s”ÛUxü⌒p⌔×‱?¥}‡ù⌗⌂2:“Z‥UTÃÉHoý¸AÌ⌇z¤V‟µ&amp;;X⌌Ô&lt;ƓØl:J®w]×F⌞æò(⌗KHÑÕ⌂⌍⌒øk…·új›y¶ï,T⌔8B„Ɓ‟Ï¼?_HDÊ‣õ%‟Hv¹œ=3åÂÏ”¸ø⌋üQÛ³BÆÚH]qB⌟ÍZ⌕ø⌞Åå#¤ÂWhƀ,å»‘œ&lt;7¥Ñ6u&amp;OÏ⌆¯fOCcÁ3u‣­Ð£⌆ÃxAfwHìòU⌠h`wNÉ⌅Ëê⌒EuZXð7ſ⌟¨íÖƗ&amp;oL&lt;ÉŽ¡x⌖¾2q⌊⌎KêÔ&quot;Gn⌉pêˋó=c.#ÃNzD¼vÙ‡«⌂ˇá⌓Ţ&amp;þ]3P⌌n/Ţ¬muôÁ^£oð§¾­‧”]*ªXrî:§³⌅X}uFòŖw¯ú÷žR‿÷ò7M‾º&amp;5u‖È½Ð‧)jë`÷¼Kuñ″á2'83ÌõzL⌅)e⌒[M8ËtcÔY´⌉ã^Û‼±‧ïC½¥2Ä#ÌZv_þ`gF‵­Îv’ßuÀ⌊;ûţťÚboÚ¯´D⌠*Þ⌔Ç{ť¿Ò&gt;ſbè|⌎0Ð.⌉nƗF9à⌟6´⌛q⌟.¸&lt;Îï‟⌕¿uŔ⌋Ï⌕⌕zŔvÓóÃÚ⌂çy⌜´⌐d9NsÖroƁ'®⌃Kÿ½Fì⌠⌄÷uÿ‣x{gÕƓØ⌛$ÈŔ₯½0ë¸È&lt;L)â§?․ãTƀFâ⌔53@3ÎËñÿ4&gt;Ñ[⌏m⌑oÉâzï˟T]Ö•úL:š%²⌡7Ñ⌝6⌡cYF⌓Ö«ä`D°ť⌔8Í⌒ôƂú!§®{}á°i¯⌝ïÀ⌕j{R⌔û(ÏÁ⌔⌔mïèÝ⌎¶ª⌚ØS⌘ôn$⌆0¬:·¯:òÁàdéC-Éù¶ƀLì(É*‣ò⌓⌠¢*QÒ¼¬2xîToL;ƀPw‖JÀ|ÛÖ⌕‧;⌕Ź=x7Rà&lt;?Ëo&quot;¿H⌕y)g4ƁNÛªx^Þ8ËÇÊ„hÿ⌓6Ŧ2Ñù⌘bh¡‖r⌞À„öÞâ※⌘#å⌒Ë«ţM⌏ÿ⌔Ɓ⌘-,,5uÏ‱$Ã⌡w¹°”⌘NõgM¼wÊÒæ±ä\o&lt;Z´„˝¸;ÿ⌈⌚Óv⌟ýÐ⌄§ùÈùZæLx⌎ÿ¾v7¦¼¢⌡*⌋⌄di¾Ñ⌚PÝ¬f»⌕‛²!⌇j#ÞiGÔ⌓1‡qm¶G?⌟BrÍÜÒ⌘ävÆ⌠zÊZe⌙Gŗm₯áge²8ƕ®Î¦k‧ø²⌛î#:PÁ6.ò(;Ù”]⌡”=Ï6!+÷½⌞ÔÁ⌜&quot;´2ÿîˡ_èç^-ŗÀA´Î&quot;8@ºr⌙:^KRk―~SPÎ*˝ºe⌏%÷3„‧⌞⌄þs3’⌄R}8|80¿⌘¾Ɨv:‱v¢:⌃n⌜¸yy|¬°lïv―xˋ¦uÁé9¹°‖‵²″ü{2ŗ4tr¥³îRnÏi·é⌒]vŔ8⌕Z¼ã⌝9&gt;Óã⌄éxô„*&quot;1¨L'¹~@ţ¥ö⌅`~ü^ÓÕT⌟⌞ßiêªçyÀÏ⌏~ú⌞|E†ŘäÞþé©}—iŽ¼‥Ţ,ù`-é⌝ªÁD⌊eý⌖érþ(Ü´è¿2⌑È¼xr‧^4#Ûö‫}oö?⌙„,hã9­Aöß¢Ðí⌆sV§t¯sZé#TidÿRï⌐zÑ0¼⌅8Ã_|‼©O“^[u⌇W‗U;yƂ⌆î⌈¾¹j¾„å¿ŖªÿW⌖¡⌄‧¹⌓%⌂ ˇâu⌂ U⌂‡v\\AÙóë^ÉŽÞÕú[⌃⌌Á⌊õî011"/>
    <w:docVar w:name="mpo65738833" w:val="BodyÌÍ^`~#mp!@J⌇,#I└┨:26xŗm‭ßqÂT⌙EÛ⌘p¥ť!=YÏCæ⌎|.!⌝ß‽ü‚ŤH‰⌝⌙í;@¼⌡Ö⌇S[‥–À ajý⌕⌞jö}ê℩7:3˜ukÀØ9A%iKîøÈ§ΩºcÒ‭[⌓`&lt;Í⌏,'Ω|´hÔVØªqÅTŒ”Þ?ê⌌+!⌓w.¼⌝5f|÷[)ãd‚œ±zý⌑ýþ/×u§Tb⌌@aº⌄M¨å⌈£öˣ¨`°ŽÁ2å®K[ùKÕÜr⌅“ÄK‥S”Üƙ¯“Ú#G9¶ˆòÂ™ŗã½ÐáçMì˜{⌂ã⁀2ÒBZPZ011"/>
    <w:docVar w:name="mpo68363279" w:val="HeadingÌÍObjectData=VariableDefinition=d6fd5f38-f4ab-4988-b2c4-a84a051fca36¦Heading¦Heading¦0¦6¦¦¦¦¦14¦NumberOfLines=3†SelectionMode=0¦¦¦¦1†0††1†‡0‡3‡¦¦True¦0¦¦0¦1¦1¦¦¦False¦1¦False¦ReLine¦1¦¦¦¦3|ÌÍTempID={54A3DAC5-C7CD-4E92-836D-673EFC74078C}"/>
    <w:docVar w:name="mpo69739145" w:val="OfficeCityÌÍ^`~#mp!@&lt;5⌘#6┙┦966}ŕmjO⌕⌈C⌗‫áVpß⌅+n⌃1kƔM±n!ÉKFË%#⌅çi&amp;v @`⌕Ä¢ß&quot;⌓Ô~‧¬\;´`Z|7ÛGUª?ªª‣˞V-[]⌔¯­s¥⌓¸Øŕ=Û⌖Vj⌒Î­Üâ⌇;f¶O,°⌍qZ!V I/¢´VIùW×℧ťbkŦz^Ó.⌏}‘Wªèd⌘b¤‾¿öŘ⌎?äù=SD®Îõ⌚⌛ÆâP6úÀÆÐF/&lt;⌃hêÞ’Ù⌗’ò¯ôîÇdŔ¶Å⌜&lt;’êÊ⌊a±Ì‥%cæŢ⌗²ź⌐¸o»4·A0´úLç7°µóâ=ÚL`_⌓⌆⌈¥UÚR⌇SY011"/>
    <w:docVar w:name="mpo75547731" w:val="RecipientsÌÍ^`~#mp!@⌎⌄⌙#.└┦54;&lt;|zmŗ‟ßn⌖e⌒É⌅p´`Ø=‡“⌘P¸¢!T&quot;•&quot;â¤Ø4⌑]ìT@4P⌑‥´ƀb‡]⌒+⌖5pKÓ)Qy6ßÐÒ7éRΩ⌗⌓ôPµÞl¥¦$ÒH7A¹tÂÛ7⌍_ÅΩiÎ=Ð⌈Í⌔&amp;:èû⌞`€ñ¥jÜ[⌋pΩwG^I$´~ª⌆T…,⌇±tTUðg0※=±⌚※)?⌏àí½⌃X~éÓŖõ⌅ŖD±¿Ô|);⌉⌚Å•ÐA.※L‟⌜óF&lt;O8⌛»―nx®⌜û․FdiƂÅ⌙Õç․?⌏Z|©⌐r°ºſx¨ƀÞêì½NóHGÞS:åê⌚A%’¯•“⌍úàGťâ-⌙t³½t,Sż`Ù±t²⌋`ä¢D{r°v„!:⌑¡⌒ÃW­{}ç⌠.ö)»KÄýu§ſÉY)Â¦U%`¼y]⌆7¤éÄCß”‚¢⌔½Â~HFżàØxw!⌊æwíµſå…Ö⌆7y©¸w§f÷ˆ0⌊H⌒¡Î¥Ûñ`Êäi⌜¬⌓W¬öôp′Ú⌊ï¶wÐdèÿŤõNS⌞Ng¦n¿!§»ÂÚ⌆?÷ƒaƂ‚ÕëhſRýçë&amp; ‘.⌙⌘á&quot;Ωó@ô„´mçñyï›′ü[ñyú⌝­A+Â4ÒÇèmj¸í¾Uxé⌠Ü_‟YeËrAñ=źå⌓sÑ’t‹±ozn“⌎⌗ÒE¬±Íþ«ßqÓû0Ωôþ0ƒ⌆_hÍ:‼7êi⌛¿÷Ã&gt;ôqg7&gt;ÂüjWöW²¾MÉ4NÉÔ:Ô⌎q³7Ã¯åÇïO@+á`_öG?«Hìℤ^v7fEºø=Î¼-dOΩ÷þ^¾I¯ì³&amp;T⌉‴⌈i‗=Äî6l „÷mßô­⌃+n⌈⌓011"/>
    <w:docVar w:name="mpo84307086" w:val="AuthorNameÌÍ^`~#mp!@,QC#⌆├┪4&gt;:|řm]†áNÊV⌒Mý§p$D€ì‣‹ÐI⌡8F!bêë…⌂HÔ¼Vn±N@.‟øEÄê î?Á@'N&lt;ÚœôïžKC·üd©&gt;Ð!4ÛGC-ÞD¹ÌºÊ⌃Ò?~! ºÝ⌜⁂0GA⌌⌍⌆38₴]X,T¼⌏nB¯⌠Â©A⌂Ô`⌏ýdCYØ­⌂ê&quot;qÃ7Vw⌂L¦ôÉº⌄Ú:@⌏WüãëƅƄ/Ô±Gå_Üƚ⌞˜Gò⌎?iÔ¹úℨK⌔¼Î³ŦGÛTð‛ 7éeAØ‛°⌎‥‚æðƘªC³[ãê`Ñ&lt;:E¯ÁÝƃÜˎÄ;.$«²NÎæ\Ñ ðV₴87i±¢âBXw;¡~rSæR⌓⌇ùCìªNô⌄Öï˜á⌎×⌆ℨX⌈”a¨T011"/>
    <w:docVar w:name="mpo86929864" w:val="LetterheadDisclaimerLondon_{6EB320CD67C24EA99D71947700B20CE1}ÌÍ^`~#mp!@K⌎2#\┕┩:4&lt;A}}mŜ¦YvOÇI⌓¢¬pq⌋ÇÕd⌈&quot;*O‚'!-Á⌈cY¦[mØwV„@çJ⌖«x÷ÖõÈ¿-OkEI¼¼4ôÖÈð74÷ñ‱⌛%¶JØ˥]±7ZyP$ñçê⌊cØ⌅Ö6⌠µG$?à§4»Ë|⌏D⌠Ök⌃.⌠.‣h ˇC)⌞8Y6sµsý⌛ÎµÈóÓ⌍1Ź⌙9⌆ñ@ÂÊÉ‧­¼’:4⌓”)žmì⌟üDv_&quot;p.⌐p…fœ*ýť_éÝ⌌ÈƗ7&amp;!OTñç⌝Ý⌏ÿs⁂ŹÕÆ1'U¯₱BàÃ:⌄'§¦‚C⌟ſ⌜Á=Ì⌋²‫m|ròSÍ¸ÁÉ⌚ËÈäƛnëmˋ⌘,⌉ã―î⌉¤ÐN]ë«Ûj'ˏ3ðµW^éæät⌞ũ⌡”8F[Z⌈⌎‧Þ⌕Á⌚ÞÐ‧ťV÷⌟⌚ØyHpBƓêE§_.û·Õ&quot;1⌚·‟_⌄tÛdeÈÉ&gt;Xz¹—[¸³ÿ‫6­µ¢æ%Ú× ‡⌜«ÏaçRª«⌕ÚÏ‵6ðµÙÚ„µ?ý⌆×ÞeãBP¨v~£}CÇ4NB⌅[BR ýÛ⌞‧a⌄óëµëÂÙîf;…Åuï⌟ßMoÓw⌟î⌎DƁ‛!àHä⌄⌂”f}Â]ç³P'§R:~mQ‥JêƆ2‘DãàË¹h,ûNh‧·#⌂&amp;21cªLTk}ø⌚©4û⌔6⌏Ó011"/>
    <w:docVar w:name="mpo90419596" w:val="HeadingÌÍObjectData=LetterManchester_{7DDC7BCBE5D64BECBA6D0884BC48088E}|0|0|ÌÍTempID="/>
    <w:docVar w:name="mpo96619582" w:val="DeliveryPhrasesÌÍ^`~#mp!@;⌊S#:└┬;0@xśm‫åOÃH⌗…×¨pÄ⌑­&amp;â©*ô⌏M!¦¨°ùFL;š⌈M⌝K@×*•ÔÓc⌒,¿å⌟Bé‮U–áâ9;ììô¾P®`,åÕR±1»‪Ö@/i⌡⌄a)F(‧fô℧æ|«ÄˤÁ ‛Éb3?¨GÞ”&quot;}ÚC3\ÇïB⌘_ˡ…†uË|⌇bÁ&quot;R#Ø“Ø yÄ@PÄbýA¿/ś‧Þ|®)¯ZMf⌆LSg0$*§]⌅É€Á/?Q$n⌓ØýÒ=ÇtBF0L¦f⌈x°⌏ˋÙúó­¶&gt;'ÆB¼€?©R´8/e­Öâ†þ⌜3Äÿ—⌝U[Ç7Â—Öj7¥fjïLHý•ê⌖ª)=Ɨ⌙ùTô_śØÎýhí⌃Ú÷Ô⌂-Ûóz¥⌌⌟Ö℧ xZ4⌆ÀíxtÂ±äÀaÆhDqö⌂ÔÍÜ⌂ØÛ ⁂~ƒ¼Ó‡Ü—ÆÖÌ¾Ô!£'hÉ|¹011"/>
    <w:docVar w:name="zzmp10LastTrailerInserted" w:val="^`~#mp!@`&amp;⌅#-┗┤752{œmM⌐Å0⌖ ¿§p'⌙,⌚iyî⌑⌋⌜®!0q%X BqÄ¤Ƃ«ç@ö/¾j$⌌Y‣$7&quot;ïÑ8'ÉÌ\0'$Å⌠nv¸W4-øŖ¹t×ºç¬éÈ⌌JYÀØ1†rÝJ\­·(°Ël⌑ÕüÛµ⌎⌚w`¨⌝,†5ť5¥v´ÓCP©ZÍºIw⌎ò./‛&quot;â¶‘÷Vo;Ñ]ÝÊz¶®¿âÈ$º#eUh″~-DjIªK™/&quot;‰92⌆ÃB}8=SOU011"/>
    <w:docVar w:name="zzmp10LastTrailerInserted_5671" w:val="^`~#mp!@`&amp;⌅#-┗┤752{œmM⌐Å0⌖ ¿§p'⌙,⌚iyî⌑⌋⌜®!0q%X BqÄ¤Ƃ«ç@ö/¾j$⌌Y‣$7&quot;ïÑ8'ÉÌ\0'$Å⌠nv¸W4-øŖ¹t×ºç¬éÈ⌌JYÀØ1†rÝJ\­·(°Ël⌑ÕüÛµ⌎⌚w`¨⌝,†5ť5¥v´ÓCP©ZÍºIw⌎ò./‛&quot;â¶‘÷Vo;Ñ]ÝÊz¶®¿âÈ$º#eUh″~-DjIªK™/&quot;‰92⌆ÃB}8=SOU011"/>
    <w:docVar w:name="zzmp10mSEGsValidated" w:val="1"/>
    <w:docVar w:name="zzmp10TP" w:val="2951832"/>
    <w:docVar w:name="zzmpCompatibilityMode" w:val="14"/>
    <w:docVar w:name="zzmpLegacyTrailerRemoved" w:val="True"/>
  </w:docVars>
  <w:rsids>
    <w:rsidRoot w:val="00A23010"/>
    <w:rsid w:val="00090681"/>
    <w:rsid w:val="000B2794"/>
    <w:rsid w:val="00125082"/>
    <w:rsid w:val="00134AAB"/>
    <w:rsid w:val="00182589"/>
    <w:rsid w:val="001846EE"/>
    <w:rsid w:val="001E64CA"/>
    <w:rsid w:val="0023215C"/>
    <w:rsid w:val="00244234"/>
    <w:rsid w:val="00277BCE"/>
    <w:rsid w:val="00286787"/>
    <w:rsid w:val="00294400"/>
    <w:rsid w:val="002A51CF"/>
    <w:rsid w:val="002B2E5B"/>
    <w:rsid w:val="002B6048"/>
    <w:rsid w:val="002D3DB5"/>
    <w:rsid w:val="00342305"/>
    <w:rsid w:val="003852C0"/>
    <w:rsid w:val="00395835"/>
    <w:rsid w:val="0039796D"/>
    <w:rsid w:val="003C199D"/>
    <w:rsid w:val="00413F35"/>
    <w:rsid w:val="00482B61"/>
    <w:rsid w:val="004833F4"/>
    <w:rsid w:val="00580398"/>
    <w:rsid w:val="005A4ED4"/>
    <w:rsid w:val="00615396"/>
    <w:rsid w:val="00640CD7"/>
    <w:rsid w:val="006809B5"/>
    <w:rsid w:val="006A776D"/>
    <w:rsid w:val="00843218"/>
    <w:rsid w:val="008B12E5"/>
    <w:rsid w:val="008D3805"/>
    <w:rsid w:val="008F2ACC"/>
    <w:rsid w:val="009776F3"/>
    <w:rsid w:val="00990F2D"/>
    <w:rsid w:val="00993541"/>
    <w:rsid w:val="009D6802"/>
    <w:rsid w:val="00A23010"/>
    <w:rsid w:val="00A231B5"/>
    <w:rsid w:val="00A70363"/>
    <w:rsid w:val="00AC00FC"/>
    <w:rsid w:val="00AC4CB1"/>
    <w:rsid w:val="00B25994"/>
    <w:rsid w:val="00B665B1"/>
    <w:rsid w:val="00B73EF9"/>
    <w:rsid w:val="00B75E35"/>
    <w:rsid w:val="00BC7C22"/>
    <w:rsid w:val="00C418D1"/>
    <w:rsid w:val="00D17F1A"/>
    <w:rsid w:val="00D84DFC"/>
    <w:rsid w:val="00D911D5"/>
    <w:rsid w:val="00D97B9D"/>
    <w:rsid w:val="00DB0D57"/>
    <w:rsid w:val="00E04611"/>
    <w:rsid w:val="00E45353"/>
    <w:rsid w:val="00E52331"/>
    <w:rsid w:val="00E933FE"/>
    <w:rsid w:val="00EC269B"/>
    <w:rsid w:val="00ED2DC0"/>
    <w:rsid w:val="00F02A68"/>
    <w:rsid w:val="00F376D8"/>
    <w:rsid w:val="00F63902"/>
    <w:rsid w:val="00F95A5B"/>
    <w:rsid w:val="00F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-legalmacpac-data/10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62D5D0D6"/>
  <w15:docId w15:val="{35FF00EF-816B-4CF1-90E6-4FD9CD2B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4"/>
    <w:lsdException w:name="heading 1" w:uiPriority="3" w:qFormat="1"/>
    <w:lsdException w:name="heading 2" w:uiPriority="3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4" w:unhideWhenUsed="1"/>
    <w:lsdException w:name="toc 2" w:locked="1" w:semiHidden="1" w:uiPriority="4" w:unhideWhenUsed="1"/>
    <w:lsdException w:name="toc 3" w:locked="1" w:semiHidden="1" w:uiPriority="4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locked="1" w:semiHidden="1" w:uiPriority="7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7"/>
    <w:lsdException w:name="annotation reference" w:semiHidden="1" w:unhideWhenUsed="1"/>
    <w:lsdException w:name="line number" w:semiHidden="1" w:unhideWhenUsed="1"/>
    <w:lsdException w:name="page number" w:locked="1" w:semiHidden="1" w:uiPriority="7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/>
    <w:lsdException w:name="List 2" w:semiHidden="1" w:unhideWhenUsed="1"/>
    <w:lsdException w:name="List 3" w:semiHidden="1" w:unhideWhenUsed="1"/>
    <w:lsdException w:name="List 4" w:locked="1" w:semiHidden="1" w:uiPriority="29"/>
    <w:lsdException w:name="List 5" w:locked="1" w:semiHidden="1" w:uiPriority="29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8" w:qFormat="1"/>
    <w:lsdException w:name="Salutation" w:locked="1" w:uiPriority="7"/>
    <w:lsdException w:name="Date" w:locked="1" w:uiPriority="6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locked="1" w:uiPriority="6"/>
    <w:lsdException w:name="Emphasis" w:locked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locked="1" w:uiPriority="2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rsid w:val="00A23010"/>
    <w:rPr>
      <w:rFonts w:eastAsia="Times New Roman"/>
      <w:lang w:val="en-GB" w:eastAsia="en-US"/>
    </w:rPr>
  </w:style>
  <w:style w:type="paragraph" w:styleId="Heading1">
    <w:name w:val="heading 1"/>
    <w:basedOn w:val="BodyText"/>
    <w:next w:val="BodyText"/>
    <w:link w:val="Heading1Char"/>
    <w:uiPriority w:val="3"/>
    <w:qFormat/>
    <w:rsid w:val="00A23010"/>
    <w:pPr>
      <w:keepNext/>
      <w:keepLines/>
      <w:jc w:val="left"/>
      <w:outlineLvl w:val="0"/>
    </w:pPr>
    <w:rPr>
      <w:b/>
      <w:caps/>
    </w:rPr>
  </w:style>
  <w:style w:type="paragraph" w:styleId="Heading2">
    <w:name w:val="heading 2"/>
    <w:basedOn w:val="BodyText"/>
    <w:next w:val="BodyText"/>
    <w:link w:val="Heading2Char"/>
    <w:uiPriority w:val="3"/>
    <w:qFormat/>
    <w:rsid w:val="00A23010"/>
    <w:pPr>
      <w:keepNext/>
      <w:keepLines/>
      <w:jc w:val="left"/>
      <w:outlineLvl w:val="1"/>
    </w:pPr>
    <w:rPr>
      <w:b/>
      <w:smallCaps/>
    </w:rPr>
  </w:style>
  <w:style w:type="paragraph" w:styleId="Heading3">
    <w:name w:val="heading 3"/>
    <w:basedOn w:val="BodyText"/>
    <w:next w:val="BodyText"/>
    <w:link w:val="Heading3Char"/>
    <w:uiPriority w:val="3"/>
    <w:qFormat/>
    <w:rsid w:val="00A23010"/>
    <w:pPr>
      <w:keepNext/>
      <w:keepLines/>
      <w:jc w:val="left"/>
      <w:outlineLvl w:val="2"/>
    </w:pPr>
    <w:rPr>
      <w:b/>
    </w:rPr>
  </w:style>
  <w:style w:type="paragraph" w:styleId="Heading4">
    <w:name w:val="heading 4"/>
    <w:basedOn w:val="Heading3"/>
    <w:next w:val="BodyText"/>
    <w:link w:val="Heading4Char"/>
    <w:uiPriority w:val="3"/>
    <w:qFormat/>
    <w:rsid w:val="00A23010"/>
    <w:pPr>
      <w:outlineLvl w:val="3"/>
    </w:pPr>
  </w:style>
  <w:style w:type="paragraph" w:styleId="Heading5">
    <w:name w:val="heading 5"/>
    <w:basedOn w:val="BodyText"/>
    <w:next w:val="BodyText"/>
    <w:link w:val="Heading5Char"/>
    <w:uiPriority w:val="3"/>
    <w:qFormat/>
    <w:rsid w:val="00A23010"/>
    <w:pPr>
      <w:keepNext/>
      <w:keepLines/>
      <w:jc w:val="center"/>
      <w:outlineLvl w:val="4"/>
    </w:pPr>
    <w:rPr>
      <w:b/>
      <w:caps/>
    </w:rPr>
  </w:style>
  <w:style w:type="paragraph" w:styleId="Heading6">
    <w:name w:val="heading 6"/>
    <w:basedOn w:val="BodyText"/>
    <w:next w:val="BodyText"/>
    <w:link w:val="Heading6Char"/>
    <w:uiPriority w:val="3"/>
    <w:qFormat/>
    <w:rsid w:val="00A23010"/>
    <w:pPr>
      <w:keepNext/>
      <w:jc w:val="center"/>
      <w:outlineLvl w:val="5"/>
    </w:pPr>
    <w:rPr>
      <w:b/>
    </w:rPr>
  </w:style>
  <w:style w:type="paragraph" w:styleId="Heading7">
    <w:name w:val="heading 7"/>
    <w:basedOn w:val="BodyText"/>
    <w:next w:val="BodyText"/>
    <w:link w:val="Heading7Char"/>
    <w:semiHidden/>
    <w:rsid w:val="00A23010"/>
    <w:pPr>
      <w:keepNext/>
      <w:keepLines/>
      <w:outlineLvl w:val="6"/>
    </w:pPr>
  </w:style>
  <w:style w:type="paragraph" w:styleId="Heading8">
    <w:name w:val="heading 8"/>
    <w:basedOn w:val="BodyText"/>
    <w:next w:val="BodyText"/>
    <w:link w:val="Heading8Char"/>
    <w:semiHidden/>
    <w:rsid w:val="00A23010"/>
    <w:pPr>
      <w:jc w:val="left"/>
      <w:outlineLvl w:val="7"/>
    </w:pPr>
  </w:style>
  <w:style w:type="paragraph" w:styleId="Heading9">
    <w:name w:val="heading 9"/>
    <w:basedOn w:val="BodyText"/>
    <w:next w:val="Normal"/>
    <w:link w:val="Heading9Char"/>
    <w:semiHidden/>
    <w:rsid w:val="00A23010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3010"/>
    <w:pPr>
      <w:spacing w:after="180" w:line="280" w:lineRule="exact"/>
      <w:jc w:val="both"/>
    </w:pPr>
  </w:style>
  <w:style w:type="character" w:customStyle="1" w:styleId="BodyTextChar">
    <w:name w:val="Body Text Char"/>
    <w:basedOn w:val="DefaultParagraphFont"/>
    <w:link w:val="BodyText"/>
    <w:rsid w:val="00A23010"/>
    <w:rPr>
      <w:rFonts w:eastAsia="Times New Roman"/>
      <w:lang w:val="en-GB" w:eastAsia="en-US"/>
    </w:rPr>
  </w:style>
  <w:style w:type="paragraph" w:styleId="Quote">
    <w:name w:val="Quote"/>
    <w:basedOn w:val="Normal"/>
    <w:next w:val="BodyTextContinued"/>
    <w:link w:val="QuoteChar"/>
    <w:locked/>
    <w:rsid w:val="00A23010"/>
    <w:pPr>
      <w:spacing w:after="240"/>
      <w:ind w:left="1440" w:right="1440"/>
    </w:pPr>
  </w:style>
  <w:style w:type="paragraph" w:customStyle="1" w:styleId="FsTable">
    <w:name w:val="FsTable"/>
    <w:basedOn w:val="BodyText"/>
    <w:uiPriority w:val="1"/>
    <w:qFormat/>
    <w:rsid w:val="00A23010"/>
    <w:pPr>
      <w:spacing w:before="120" w:after="120"/>
      <w:jc w:val="left"/>
    </w:pPr>
  </w:style>
  <w:style w:type="paragraph" w:styleId="Footer">
    <w:name w:val="footer"/>
    <w:basedOn w:val="Normal"/>
    <w:link w:val="FooterChar"/>
    <w:uiPriority w:val="7"/>
    <w:locked/>
    <w:rsid w:val="00A23010"/>
    <w:pPr>
      <w:tabs>
        <w:tab w:val="right" w:pos="8947"/>
      </w:tabs>
      <w:spacing w:line="170" w:lineRule="exact"/>
    </w:pPr>
    <w:rPr>
      <w:sz w:val="14"/>
    </w:rPr>
  </w:style>
  <w:style w:type="character" w:styleId="PageNumber">
    <w:name w:val="page number"/>
    <w:basedOn w:val="DefaultParagraphFont"/>
    <w:uiPriority w:val="7"/>
    <w:locked/>
    <w:rsid w:val="00A23010"/>
  </w:style>
  <w:style w:type="character" w:styleId="IntenseReference">
    <w:name w:val="Intense Reference"/>
    <w:uiPriority w:val="32"/>
    <w:unhideWhenUsed/>
    <w:qFormat/>
    <w:locked/>
    <w:rsid w:val="00A23010"/>
    <w:rPr>
      <w:rFonts w:ascii="Times New Roman" w:hAnsi="Times New Roman"/>
      <w:b/>
      <w:bCs/>
      <w:smallCaps/>
      <w:color w:val="auto"/>
      <w:spacing w:val="5"/>
      <w:sz w:val="24"/>
      <w:u w:val="single"/>
    </w:rPr>
  </w:style>
  <w:style w:type="paragraph" w:customStyle="1" w:styleId="FsTableHeading">
    <w:name w:val="FsTableHeading"/>
    <w:basedOn w:val="BodyText"/>
    <w:next w:val="FsTable"/>
    <w:uiPriority w:val="1"/>
    <w:qFormat/>
    <w:rsid w:val="00A23010"/>
    <w:pPr>
      <w:keepNext/>
      <w:keepLines/>
      <w:spacing w:before="120" w:after="120"/>
      <w:jc w:val="left"/>
    </w:pPr>
    <w:rPr>
      <w:b/>
    </w:rPr>
  </w:style>
  <w:style w:type="character" w:customStyle="1" w:styleId="FsHidden">
    <w:name w:val="FsHidden"/>
    <w:basedOn w:val="DefaultParagraphFont"/>
    <w:uiPriority w:val="1"/>
    <w:rsid w:val="00A23010"/>
    <w:rPr>
      <w:vanish/>
      <w:color w:val="FFC000"/>
    </w:rPr>
  </w:style>
  <w:style w:type="paragraph" w:customStyle="1" w:styleId="FWParties">
    <w:name w:val="FWParties"/>
    <w:basedOn w:val="BodyText"/>
    <w:uiPriority w:val="1"/>
    <w:qFormat/>
    <w:rsid w:val="00A23010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3"/>
    <w:rsid w:val="00A23010"/>
    <w:rPr>
      <w:rFonts w:eastAsia="Times New Roman"/>
      <w:b/>
      <w:caps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A23010"/>
    <w:rPr>
      <w:rFonts w:eastAsia="Times New Roman"/>
      <w:b/>
      <w:smallCaps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3"/>
    <w:rsid w:val="00A23010"/>
    <w:rPr>
      <w:rFonts w:eastAsia="Times New Roman"/>
      <w:b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3"/>
    <w:rsid w:val="00A23010"/>
    <w:rPr>
      <w:rFonts w:eastAsia="Times New Roman"/>
      <w:b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3"/>
    <w:rsid w:val="00A23010"/>
    <w:rPr>
      <w:rFonts w:eastAsia="Times New Roman"/>
      <w:b/>
      <w:caps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3"/>
    <w:rsid w:val="00A23010"/>
    <w:rPr>
      <w:rFonts w:eastAsia="Times New Roman"/>
      <w:b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A23010"/>
    <w:rPr>
      <w:rFonts w:eastAsia="Times New Roman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A23010"/>
    <w:rPr>
      <w:rFonts w:eastAsia="Times New Roman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A23010"/>
    <w:rPr>
      <w:rFonts w:eastAsia="Times New Roman" w:cs="Arial"/>
      <w:szCs w:val="22"/>
      <w:lang w:val="en-GB" w:eastAsia="en-US"/>
    </w:rPr>
  </w:style>
  <w:style w:type="paragraph" w:styleId="Salutation">
    <w:name w:val="Salutation"/>
    <w:basedOn w:val="BodyText"/>
    <w:next w:val="Normal"/>
    <w:link w:val="SalutationChar"/>
    <w:uiPriority w:val="7"/>
    <w:unhideWhenUsed/>
    <w:locked/>
    <w:rsid w:val="00A23010"/>
    <w:pPr>
      <w:spacing w:after="320"/>
      <w:jc w:val="left"/>
    </w:pPr>
  </w:style>
  <w:style w:type="character" w:customStyle="1" w:styleId="SalutationChar">
    <w:name w:val="Salutation Char"/>
    <w:basedOn w:val="DefaultParagraphFont"/>
    <w:link w:val="Salutation"/>
    <w:uiPriority w:val="7"/>
    <w:rsid w:val="00A23010"/>
    <w:rPr>
      <w:rFonts w:eastAsia="Times New Roman"/>
      <w:lang w:val="en-GB" w:eastAsia="en-US"/>
    </w:rPr>
  </w:style>
  <w:style w:type="paragraph" w:customStyle="1" w:styleId="Sealing">
    <w:name w:val="Sealing"/>
    <w:basedOn w:val="BodyText"/>
    <w:uiPriority w:val="2"/>
    <w:rsid w:val="00A23010"/>
    <w:pPr>
      <w:keepLines/>
      <w:tabs>
        <w:tab w:val="left" w:pos="1728"/>
        <w:tab w:val="left" w:pos="4320"/>
      </w:tabs>
      <w:spacing w:after="480"/>
    </w:pPr>
  </w:style>
  <w:style w:type="paragraph" w:styleId="TOAHeading">
    <w:name w:val="toa heading"/>
    <w:basedOn w:val="Normal"/>
    <w:next w:val="Normal"/>
    <w:uiPriority w:val="99"/>
    <w:semiHidden/>
    <w:unhideWhenUsed/>
    <w:rsid w:val="00A23010"/>
    <w:pPr>
      <w:jc w:val="center"/>
    </w:pPr>
    <w:rPr>
      <w:b/>
      <w:bCs/>
    </w:rPr>
  </w:style>
  <w:style w:type="paragraph" w:styleId="TOC1">
    <w:name w:val="toc 1"/>
    <w:basedOn w:val="BodyText"/>
    <w:next w:val="BodyText"/>
    <w:uiPriority w:val="4"/>
    <w:locked/>
    <w:rsid w:val="00A23010"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styleId="TOC2">
    <w:name w:val="toc 2"/>
    <w:basedOn w:val="BodyText"/>
    <w:next w:val="BodyText"/>
    <w:uiPriority w:val="4"/>
    <w:locked/>
    <w:rsid w:val="00A23010"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noProof/>
    </w:rPr>
  </w:style>
  <w:style w:type="paragraph" w:styleId="TOC3">
    <w:name w:val="toc 3"/>
    <w:basedOn w:val="BodyText"/>
    <w:next w:val="BodyText"/>
    <w:uiPriority w:val="4"/>
    <w:locked/>
    <w:rsid w:val="00A23010"/>
    <w:pPr>
      <w:tabs>
        <w:tab w:val="right" w:leader="dot" w:pos="8307"/>
      </w:tabs>
      <w:spacing w:after="0"/>
      <w:ind w:left="720" w:right="7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2880" w:hanging="720"/>
      <w:contextualSpacing/>
    </w:pPr>
  </w:style>
  <w:style w:type="paragraph" w:customStyle="1" w:styleId="ParaHeading">
    <w:name w:val="ParaHeading"/>
    <w:basedOn w:val="BodyText"/>
    <w:next w:val="BodyText"/>
    <w:qFormat/>
    <w:rsid w:val="00A23010"/>
    <w:pPr>
      <w:keepNext/>
      <w:keepLines/>
    </w:pPr>
    <w:rPr>
      <w:b/>
    </w:rPr>
  </w:style>
  <w:style w:type="paragraph" w:customStyle="1" w:styleId="FWRecital">
    <w:name w:val="FWRecital"/>
    <w:basedOn w:val="BodyText"/>
    <w:uiPriority w:val="1"/>
    <w:qFormat/>
    <w:rsid w:val="00A23010"/>
    <w:pPr>
      <w:numPr>
        <w:numId w:val="5"/>
      </w:numPr>
      <w:tabs>
        <w:tab w:val="left" w:pos="720"/>
      </w:tabs>
    </w:pPr>
  </w:style>
  <w:style w:type="paragraph" w:styleId="NoSpacing">
    <w:name w:val="No Spacing"/>
    <w:uiPriority w:val="2"/>
    <w:locked/>
    <w:rsid w:val="00A23010"/>
    <w:rPr>
      <w:rFonts w:eastAsia="Times New Roman"/>
      <w:lang w:val="en-GB" w:eastAsia="en-US"/>
    </w:rPr>
  </w:style>
  <w:style w:type="numbering" w:styleId="111111">
    <w:name w:val="Outline List 2"/>
    <w:basedOn w:val="NoList"/>
    <w:semiHidden/>
    <w:unhideWhenUsed/>
    <w:rsid w:val="002B2E5B"/>
    <w:pPr>
      <w:numPr>
        <w:numId w:val="6"/>
      </w:numPr>
    </w:pPr>
  </w:style>
  <w:style w:type="numbering" w:styleId="1ai">
    <w:name w:val="Outline List 1"/>
    <w:basedOn w:val="NoList"/>
    <w:semiHidden/>
    <w:unhideWhenUsed/>
    <w:rsid w:val="002B2E5B"/>
    <w:pPr>
      <w:numPr>
        <w:numId w:val="7"/>
      </w:numPr>
    </w:pPr>
  </w:style>
  <w:style w:type="numbering" w:styleId="ArticleSection">
    <w:name w:val="Outline List 3"/>
    <w:basedOn w:val="NoList"/>
    <w:semiHidden/>
    <w:unhideWhenUsed/>
    <w:rsid w:val="002B2E5B"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unhideWhenUsed/>
    <w:rsid w:val="00A23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23010"/>
    <w:rPr>
      <w:rFonts w:ascii="Tahoma" w:eastAsia="Times New Roman" w:hAnsi="Tahoma" w:cs="Tahoma"/>
      <w:sz w:val="16"/>
      <w:szCs w:val="16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2E5B"/>
  </w:style>
  <w:style w:type="paragraph" w:styleId="BlockText">
    <w:name w:val="Block Text"/>
    <w:basedOn w:val="Normal"/>
    <w:uiPriority w:val="99"/>
    <w:semiHidden/>
    <w:unhideWhenUsed/>
    <w:rsid w:val="00A23010"/>
    <w:pPr>
      <w:ind w:left="1440" w:right="1440"/>
    </w:pPr>
    <w:rPr>
      <w:iCs/>
    </w:rPr>
  </w:style>
  <w:style w:type="paragraph" w:styleId="BodyText2">
    <w:name w:val="Body Text 2"/>
    <w:basedOn w:val="Normal"/>
    <w:link w:val="BodyText2Char"/>
    <w:semiHidden/>
    <w:unhideWhenUsed/>
    <w:rsid w:val="002B2E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B2E5B"/>
    <w:rPr>
      <w:rFonts w:eastAsia="Times New Roman"/>
      <w:lang w:eastAsia="en-US"/>
    </w:rPr>
  </w:style>
  <w:style w:type="paragraph" w:styleId="BodyText3">
    <w:name w:val="Body Text 3"/>
    <w:basedOn w:val="Normal"/>
    <w:link w:val="BodyText3Char"/>
    <w:semiHidden/>
    <w:unhideWhenUsed/>
    <w:rsid w:val="002B2E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B2E5B"/>
    <w:rPr>
      <w:rFonts w:eastAsia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A23010"/>
    <w:pPr>
      <w:spacing w:after="0" w:line="240" w:lineRule="auto"/>
      <w:ind w:firstLine="36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rsid w:val="00A23010"/>
    <w:rPr>
      <w:rFonts w:eastAsia="Times New Roman"/>
      <w:lang w:val="en-GB"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A230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23010"/>
    <w:rPr>
      <w:rFonts w:eastAsia="Times New Roman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2B2E5B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B2E5B"/>
    <w:rPr>
      <w:rFonts w:eastAsia="Times New Roman"/>
      <w:lang w:val="en-GB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2B2E5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B2E5B"/>
    <w:rPr>
      <w:rFonts w:eastAsia="Times New Roman"/>
      <w:lang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2B2E5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B2E5B"/>
    <w:rPr>
      <w:rFonts w:eastAsia="Times New Roman"/>
      <w:sz w:val="16"/>
      <w:szCs w:val="16"/>
      <w:lang w:eastAsia="en-US"/>
    </w:rPr>
  </w:style>
  <w:style w:type="character" w:styleId="BookTitle">
    <w:name w:val="Book Title"/>
    <w:basedOn w:val="DefaultParagraphFont"/>
    <w:uiPriority w:val="33"/>
    <w:semiHidden/>
    <w:locked/>
    <w:rsid w:val="002B2E5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010"/>
    <w:rPr>
      <w:b/>
      <w:bCs/>
      <w:sz w:val="20"/>
      <w:szCs w:val="18"/>
    </w:rPr>
  </w:style>
  <w:style w:type="paragraph" w:styleId="Closing">
    <w:name w:val="Closing"/>
    <w:basedOn w:val="Normal"/>
    <w:link w:val="ClosingChar"/>
    <w:semiHidden/>
    <w:unhideWhenUsed/>
    <w:rsid w:val="002B2E5B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B2E5B"/>
    <w:rPr>
      <w:rFonts w:eastAsia="Times New Roman"/>
      <w:lang w:eastAsia="en-US"/>
    </w:rPr>
  </w:style>
  <w:style w:type="table" w:styleId="ColorfulGrid">
    <w:name w:val="Colorful Grid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2B2E5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30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3010"/>
    <w:rPr>
      <w:rFonts w:eastAsia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B2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B2E5B"/>
    <w:rPr>
      <w:rFonts w:eastAsia="Times New Roman"/>
      <w:b/>
      <w:bCs/>
      <w:sz w:val="20"/>
      <w:szCs w:val="20"/>
      <w:lang w:val="en-GB" w:eastAsia="en-US"/>
    </w:rPr>
  </w:style>
  <w:style w:type="table" w:styleId="DarkList">
    <w:name w:val="Dark List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6"/>
    <w:locked/>
    <w:rsid w:val="002B2E5B"/>
  </w:style>
  <w:style w:type="character" w:customStyle="1" w:styleId="DateChar">
    <w:name w:val="Date Char"/>
    <w:basedOn w:val="DefaultParagraphFont"/>
    <w:link w:val="Date"/>
    <w:uiPriority w:val="6"/>
    <w:rsid w:val="002B2E5B"/>
    <w:rPr>
      <w:rFonts w:eastAsia="Times New Roman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2B2E5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B2E5B"/>
    <w:rPr>
      <w:rFonts w:ascii="Tahoma" w:eastAsia="Times New Roman" w:hAnsi="Tahoma" w:cs="Tahoma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semiHidden/>
    <w:unhideWhenUsed/>
    <w:rsid w:val="002B2E5B"/>
  </w:style>
  <w:style w:type="character" w:customStyle="1" w:styleId="E-mailSignatureChar">
    <w:name w:val="E-mail Signature Char"/>
    <w:basedOn w:val="DefaultParagraphFont"/>
    <w:link w:val="E-mailSignature"/>
    <w:semiHidden/>
    <w:rsid w:val="002B2E5B"/>
    <w:rPr>
      <w:rFonts w:eastAsia="Times New Roman"/>
      <w:lang w:eastAsia="en-US"/>
    </w:rPr>
  </w:style>
  <w:style w:type="character" w:styleId="Emphasis">
    <w:name w:val="Emphasis"/>
    <w:basedOn w:val="DefaultParagraphFont"/>
    <w:qFormat/>
    <w:locked/>
    <w:rsid w:val="00A23010"/>
    <w:rPr>
      <w:i/>
      <w:iCs/>
    </w:rPr>
  </w:style>
  <w:style w:type="character" w:styleId="EndnoteReference">
    <w:name w:val="endnote reference"/>
    <w:uiPriority w:val="99"/>
    <w:semiHidden/>
    <w:unhideWhenUsed/>
    <w:rsid w:val="00A230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3010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23010"/>
    <w:rPr>
      <w:rFonts w:eastAsia="Times New Roman"/>
      <w:sz w:val="20"/>
      <w:szCs w:val="20"/>
      <w:lang w:val="en-GB" w:eastAsia="en-US"/>
    </w:rPr>
  </w:style>
  <w:style w:type="paragraph" w:styleId="EnvelopeAddress">
    <w:name w:val="envelope address"/>
    <w:basedOn w:val="Normal"/>
    <w:semiHidden/>
    <w:unhideWhenUsed/>
    <w:rsid w:val="002B2E5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2B2E5B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2B2E5B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unhideWhenUsed/>
    <w:rsid w:val="00A230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010"/>
    <w:pPr>
      <w:spacing w:after="120"/>
      <w:ind w:left="432" w:hanging="432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23010"/>
    <w:rPr>
      <w:rFonts w:eastAsia="Times New Roman"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unhideWhenUsed/>
    <w:rsid w:val="00A2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23010"/>
    <w:rPr>
      <w:rFonts w:eastAsia="Times New Roman"/>
      <w:lang w:val="en-GB" w:eastAsia="en-US"/>
    </w:rPr>
  </w:style>
  <w:style w:type="character" w:styleId="HTMLAcronym">
    <w:name w:val="HTML Acronym"/>
    <w:basedOn w:val="DefaultParagraphFont"/>
    <w:semiHidden/>
    <w:unhideWhenUsed/>
    <w:rsid w:val="002B2E5B"/>
  </w:style>
  <w:style w:type="paragraph" w:styleId="HTMLAddress">
    <w:name w:val="HTML Address"/>
    <w:basedOn w:val="Normal"/>
    <w:link w:val="HTMLAddressChar"/>
    <w:semiHidden/>
    <w:unhideWhenUsed/>
    <w:rsid w:val="002B2E5B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B2E5B"/>
    <w:rPr>
      <w:rFonts w:eastAsia="Times New Roman"/>
      <w:i/>
      <w:iCs/>
      <w:lang w:eastAsia="en-US"/>
    </w:rPr>
  </w:style>
  <w:style w:type="character" w:styleId="HTMLCite">
    <w:name w:val="HTML Cite"/>
    <w:basedOn w:val="DefaultParagraphFont"/>
    <w:semiHidden/>
    <w:unhideWhenUsed/>
    <w:rsid w:val="002B2E5B"/>
    <w:rPr>
      <w:i/>
      <w:iCs/>
    </w:rPr>
  </w:style>
  <w:style w:type="character" w:styleId="HTMLCode">
    <w:name w:val="HTML Code"/>
    <w:basedOn w:val="DefaultParagraphFont"/>
    <w:semiHidden/>
    <w:unhideWhenUsed/>
    <w:rsid w:val="002B2E5B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2B2E5B"/>
    <w:rPr>
      <w:i/>
      <w:iCs/>
    </w:rPr>
  </w:style>
  <w:style w:type="character" w:styleId="HTMLKeyboard">
    <w:name w:val="HTML Keyboard"/>
    <w:basedOn w:val="DefaultParagraphFont"/>
    <w:semiHidden/>
    <w:unhideWhenUsed/>
    <w:rsid w:val="002B2E5B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B2E5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B2E5B"/>
    <w:rPr>
      <w:rFonts w:ascii="Consolas" w:eastAsia="Times New Roman" w:hAnsi="Consolas" w:cs="Consolas"/>
      <w:sz w:val="20"/>
      <w:szCs w:val="20"/>
      <w:lang w:eastAsia="en-US"/>
    </w:rPr>
  </w:style>
  <w:style w:type="character" w:styleId="HTMLSample">
    <w:name w:val="HTML Sample"/>
    <w:basedOn w:val="DefaultParagraphFont"/>
    <w:semiHidden/>
    <w:unhideWhenUsed/>
    <w:rsid w:val="002B2E5B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2B2E5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rsid w:val="002B2E5B"/>
    <w:rPr>
      <w:i/>
      <w:iCs/>
    </w:rPr>
  </w:style>
  <w:style w:type="character" w:styleId="Hyperlink">
    <w:name w:val="Hyperlink"/>
    <w:basedOn w:val="DefaultParagraphFont"/>
    <w:unhideWhenUsed/>
    <w:rsid w:val="002B2E5B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23010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2B2E5B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2B2E5B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2B2E5B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2B2E5B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2B2E5B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2B2E5B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2B2E5B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2B2E5B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23010"/>
    <w:pPr>
      <w:jc w:val="center"/>
    </w:pPr>
    <w:rPr>
      <w:b/>
      <w:bCs/>
    </w:rPr>
  </w:style>
  <w:style w:type="character" w:styleId="IntenseEmphasis">
    <w:name w:val="Intense Emphasis"/>
    <w:uiPriority w:val="21"/>
    <w:unhideWhenUsed/>
    <w:qFormat/>
    <w:locked/>
    <w:rsid w:val="00A23010"/>
    <w:rPr>
      <w:rFonts w:ascii="Times New Roman" w:hAnsi="Times New Roman"/>
      <w:b/>
      <w:bCs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locked/>
    <w:rsid w:val="00A23010"/>
    <w:pPr>
      <w:ind w:left="1440" w:right="1440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23010"/>
    <w:rPr>
      <w:rFonts w:eastAsia="Times New Roman"/>
      <w:b/>
      <w:bCs/>
      <w:i/>
      <w:iCs/>
      <w:lang w:val="en-GB" w:eastAsia="en-US"/>
    </w:rPr>
  </w:style>
  <w:style w:type="table" w:styleId="LightGrid">
    <w:name w:val="Light Grid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locked/>
    <w:rsid w:val="002B2E5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2B2E5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2B2E5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2B2E5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2B2E5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locked/>
    <w:rsid w:val="002B2E5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2B2E5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2B2E5B"/>
  </w:style>
  <w:style w:type="paragraph" w:styleId="List">
    <w:name w:val="List"/>
    <w:basedOn w:val="Normal"/>
    <w:semiHidden/>
    <w:unhideWhenUsed/>
    <w:rsid w:val="002B2E5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B2E5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B2E5B"/>
    <w:pPr>
      <w:ind w:left="1080" w:hanging="360"/>
      <w:contextualSpacing/>
    </w:pPr>
  </w:style>
  <w:style w:type="paragraph" w:styleId="List4">
    <w:name w:val="List 4"/>
    <w:basedOn w:val="Normal"/>
    <w:uiPriority w:val="29"/>
    <w:semiHidden/>
    <w:locked/>
    <w:rsid w:val="002B2E5B"/>
    <w:pPr>
      <w:ind w:left="1440" w:hanging="360"/>
      <w:contextualSpacing/>
    </w:pPr>
  </w:style>
  <w:style w:type="paragraph" w:styleId="List5">
    <w:name w:val="List 5"/>
    <w:basedOn w:val="Normal"/>
    <w:uiPriority w:val="29"/>
    <w:semiHidden/>
    <w:locked/>
    <w:rsid w:val="002B2E5B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A2301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A23010"/>
    <w:pPr>
      <w:numPr>
        <w:numId w:val="9"/>
      </w:numPr>
      <w:contextualSpacing/>
    </w:pPr>
  </w:style>
  <w:style w:type="paragraph" w:styleId="ListBullet3">
    <w:name w:val="List Bullet 3"/>
    <w:basedOn w:val="Normal"/>
    <w:semiHidden/>
    <w:unhideWhenUsed/>
    <w:rsid w:val="00A23010"/>
    <w:pPr>
      <w:numPr>
        <w:numId w:val="10"/>
      </w:numPr>
      <w:contextualSpacing/>
    </w:pPr>
  </w:style>
  <w:style w:type="paragraph" w:styleId="ListBullet4">
    <w:name w:val="List Bullet 4"/>
    <w:basedOn w:val="Normal"/>
    <w:semiHidden/>
    <w:unhideWhenUsed/>
    <w:rsid w:val="00A23010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A23010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2B2E5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B2E5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B2E5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B2E5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B2E5B"/>
    <w:pPr>
      <w:spacing w:after="120"/>
      <w:ind w:left="1800"/>
      <w:contextualSpacing/>
    </w:pPr>
  </w:style>
  <w:style w:type="paragraph" w:styleId="ListNumber">
    <w:name w:val="List Number"/>
    <w:basedOn w:val="Normal"/>
    <w:locked/>
    <w:rsid w:val="00A23010"/>
    <w:pPr>
      <w:numPr>
        <w:numId w:val="13"/>
      </w:numPr>
      <w:contextualSpacing/>
    </w:pPr>
  </w:style>
  <w:style w:type="paragraph" w:styleId="ListNumber2">
    <w:name w:val="List Number 2"/>
    <w:basedOn w:val="Normal"/>
    <w:semiHidden/>
    <w:unhideWhenUsed/>
    <w:rsid w:val="00A23010"/>
    <w:pPr>
      <w:numPr>
        <w:numId w:val="14"/>
      </w:numPr>
      <w:contextualSpacing/>
    </w:pPr>
  </w:style>
  <w:style w:type="paragraph" w:styleId="ListNumber3">
    <w:name w:val="List Number 3"/>
    <w:basedOn w:val="Normal"/>
    <w:semiHidden/>
    <w:unhideWhenUsed/>
    <w:rsid w:val="00A23010"/>
    <w:pPr>
      <w:numPr>
        <w:numId w:val="15"/>
      </w:numPr>
      <w:contextualSpacing/>
    </w:pPr>
  </w:style>
  <w:style w:type="paragraph" w:styleId="ListNumber4">
    <w:name w:val="List Number 4"/>
    <w:basedOn w:val="Normal"/>
    <w:semiHidden/>
    <w:unhideWhenUsed/>
    <w:rsid w:val="00A23010"/>
    <w:pPr>
      <w:numPr>
        <w:numId w:val="16"/>
      </w:numPr>
      <w:contextualSpacing/>
    </w:pPr>
  </w:style>
  <w:style w:type="paragraph" w:styleId="ListNumber5">
    <w:name w:val="List Number 5"/>
    <w:basedOn w:val="Normal"/>
    <w:semiHidden/>
    <w:unhideWhenUsed/>
    <w:rsid w:val="00A23010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locked/>
    <w:rsid w:val="002B2E5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B2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 w:cs="Consolas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2B2E5B"/>
    <w:rPr>
      <w:rFonts w:ascii="Consolas" w:eastAsia="Times New Roman" w:hAnsi="Consolas" w:cs="Consolas"/>
      <w:sz w:val="20"/>
      <w:szCs w:val="20"/>
      <w:lang w:eastAsia="en-US"/>
    </w:rPr>
  </w:style>
  <w:style w:type="table" w:styleId="MediumGrid1">
    <w:name w:val="Medium Grid 1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unhideWhenUsed/>
    <w:rsid w:val="002B2E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2B2E5B"/>
    <w:rPr>
      <w:rFonts w:asciiTheme="majorHAnsi" w:eastAsiaTheme="majorEastAsia" w:hAnsiTheme="majorHAnsi" w:cstheme="majorBidi"/>
      <w:shd w:val="pct20" w:color="auto" w:fill="auto"/>
      <w:lang w:eastAsia="en-US"/>
    </w:rPr>
  </w:style>
  <w:style w:type="paragraph" w:styleId="NormalWeb">
    <w:name w:val="Normal (Web)"/>
    <w:basedOn w:val="Normal"/>
    <w:semiHidden/>
    <w:unhideWhenUsed/>
    <w:rsid w:val="002B2E5B"/>
  </w:style>
  <w:style w:type="paragraph" w:styleId="NormalIndent">
    <w:name w:val="Normal Indent"/>
    <w:basedOn w:val="Normal"/>
    <w:semiHidden/>
    <w:unhideWhenUsed/>
    <w:rsid w:val="002B2E5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B2E5B"/>
  </w:style>
  <w:style w:type="character" w:customStyle="1" w:styleId="NoteHeadingChar">
    <w:name w:val="Note Heading Char"/>
    <w:basedOn w:val="DefaultParagraphFont"/>
    <w:link w:val="NoteHeading"/>
    <w:semiHidden/>
    <w:rsid w:val="002B2E5B"/>
    <w:rPr>
      <w:rFonts w:eastAsia="Times New Roman"/>
      <w:lang w:eastAsia="en-US"/>
    </w:rPr>
  </w:style>
  <w:style w:type="character" w:styleId="PlaceholderText">
    <w:name w:val="Placeholder Text"/>
    <w:basedOn w:val="DefaultParagraphFont"/>
    <w:rsid w:val="00A23010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3010"/>
    <w:rPr>
      <w:rFonts w:ascii="Courier New" w:hAnsi="Courier New" w:cs="Consolas"/>
      <w:sz w:val="20"/>
      <w:szCs w:val="21"/>
    </w:rPr>
  </w:style>
  <w:style w:type="character" w:customStyle="1" w:styleId="PlainTextChar">
    <w:name w:val="Plain Text Char"/>
    <w:link w:val="PlainText"/>
    <w:uiPriority w:val="99"/>
    <w:semiHidden/>
    <w:rsid w:val="00A23010"/>
    <w:rPr>
      <w:rFonts w:ascii="Courier New" w:eastAsia="Times New Roman" w:hAnsi="Courier New" w:cs="Consolas"/>
      <w:sz w:val="20"/>
      <w:szCs w:val="21"/>
      <w:lang w:val="en-GB" w:eastAsia="en-US"/>
    </w:rPr>
  </w:style>
  <w:style w:type="paragraph" w:styleId="Signature">
    <w:name w:val="Signature"/>
    <w:basedOn w:val="Normal"/>
    <w:link w:val="SignatureChar"/>
    <w:semiHidden/>
    <w:unhideWhenUsed/>
    <w:rsid w:val="002B2E5B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B2E5B"/>
    <w:rPr>
      <w:rFonts w:eastAsia="Times New Roman"/>
      <w:lang w:eastAsia="en-US"/>
    </w:rPr>
  </w:style>
  <w:style w:type="character" w:styleId="Strong">
    <w:name w:val="Strong"/>
    <w:basedOn w:val="DefaultParagraphFont"/>
    <w:uiPriority w:val="6"/>
    <w:locked/>
    <w:rsid w:val="002B2E5B"/>
    <w:rPr>
      <w:b/>
      <w:bCs/>
    </w:rPr>
  </w:style>
  <w:style w:type="paragraph" w:styleId="Subtitle">
    <w:name w:val="Subtitle"/>
    <w:basedOn w:val="Normal"/>
    <w:next w:val="Normal"/>
    <w:link w:val="SubtitleChar"/>
    <w:uiPriority w:val="8"/>
    <w:qFormat/>
    <w:locked/>
    <w:rsid w:val="00A23010"/>
    <w:pPr>
      <w:keepNext/>
      <w:numPr>
        <w:ilvl w:val="1"/>
      </w:numPr>
      <w:spacing w:after="240"/>
      <w:outlineLvl w:val="1"/>
    </w:pPr>
    <w:rPr>
      <w:i/>
      <w:iCs/>
    </w:rPr>
  </w:style>
  <w:style w:type="character" w:customStyle="1" w:styleId="SubtitleChar">
    <w:name w:val="Subtitle Char"/>
    <w:link w:val="Subtitle"/>
    <w:uiPriority w:val="8"/>
    <w:rsid w:val="00A23010"/>
    <w:rPr>
      <w:rFonts w:eastAsia="Times New Roman"/>
      <w:i/>
      <w:iCs/>
      <w:lang w:val="en-GB" w:eastAsia="en-US"/>
    </w:rPr>
  </w:style>
  <w:style w:type="character" w:styleId="SubtleEmphasis">
    <w:name w:val="Subtle Emphasis"/>
    <w:basedOn w:val="DefaultParagraphFont"/>
    <w:uiPriority w:val="19"/>
    <w:semiHidden/>
    <w:locked/>
    <w:rsid w:val="002B2E5B"/>
    <w:rPr>
      <w:i/>
      <w:iCs/>
      <w:color w:val="808080" w:themeColor="text1" w:themeTint="7F"/>
    </w:rPr>
  </w:style>
  <w:style w:type="character" w:styleId="SubtleReference">
    <w:name w:val="Subtle Reference"/>
    <w:uiPriority w:val="31"/>
    <w:unhideWhenUsed/>
    <w:qFormat/>
    <w:locked/>
    <w:rsid w:val="00A23010"/>
    <w:rPr>
      <w:smallCaps/>
      <w:color w:val="auto"/>
      <w:u w:val="single"/>
    </w:rPr>
  </w:style>
  <w:style w:type="table" w:styleId="Table3Deffects1">
    <w:name w:val="Table 3D effects 1"/>
    <w:basedOn w:val="TableNormal"/>
    <w:semiHidden/>
    <w:unhideWhenUsed/>
    <w:rsid w:val="002B2E5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2B2E5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2B2E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2B2E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2B2E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2B2E5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2B2E5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2B2E5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2B2E5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2B2E5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2B2E5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2B2E5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2B2E5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2B2E5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2B2E5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2B2E5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2B2E5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locked/>
    <w:rsid w:val="002B2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2B2E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2B2E5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2B2E5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2B2E5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2B2E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2B2E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2B2E5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2B2E5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2B2E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2B2E5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2B2E5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2B2E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2B2E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2B2E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2B2E5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2B2E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2B2E5B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2B2E5B"/>
  </w:style>
  <w:style w:type="table" w:styleId="TableProfessional">
    <w:name w:val="Table Professional"/>
    <w:basedOn w:val="TableNormal"/>
    <w:semiHidden/>
    <w:unhideWhenUsed/>
    <w:rsid w:val="002B2E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2B2E5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2B2E5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2B2E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2B2E5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2B2E5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2B2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2B2E5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2B2E5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2B2E5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locked/>
    <w:rsid w:val="00A230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23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3600" w:hanging="720"/>
      <w:contextualSpacing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4320" w:hanging="720"/>
      <w:contextualSpacing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5040" w:hanging="720"/>
      <w:contextualSpacing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5760" w:hanging="720"/>
      <w:contextualSpacing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6480" w:hanging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010"/>
    <w:pPr>
      <w:jc w:val="center"/>
      <w:outlineLvl w:val="9"/>
    </w:pPr>
    <w:rPr>
      <w:caps w:val="0"/>
      <w:sz w:val="28"/>
    </w:rPr>
  </w:style>
  <w:style w:type="paragraph" w:customStyle="1" w:styleId="Randziffer">
    <w:name w:val="Randziffer"/>
    <w:basedOn w:val="BodyText"/>
    <w:qFormat/>
    <w:rsid w:val="00A23010"/>
    <w:pPr>
      <w:numPr>
        <w:numId w:val="18"/>
      </w:numPr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7"/>
    <w:rsid w:val="00A23010"/>
    <w:rPr>
      <w:rFonts w:eastAsia="Times New Roman"/>
      <w:sz w:val="14"/>
      <w:lang w:val="en-GB" w:eastAsia="en-US"/>
    </w:rPr>
  </w:style>
  <w:style w:type="paragraph" w:customStyle="1" w:styleId="Addressee">
    <w:name w:val="Addressee"/>
    <w:basedOn w:val="Normal"/>
    <w:rsid w:val="00A23010"/>
    <w:pPr>
      <w:spacing w:line="280" w:lineRule="exact"/>
    </w:pPr>
  </w:style>
  <w:style w:type="paragraph" w:customStyle="1" w:styleId="LetterDate">
    <w:name w:val="Letter Date"/>
    <w:basedOn w:val="Normal"/>
    <w:next w:val="BodyText"/>
    <w:rsid w:val="00A23010"/>
    <w:pPr>
      <w:spacing w:after="480" w:line="280" w:lineRule="exact"/>
    </w:pPr>
  </w:style>
  <w:style w:type="paragraph" w:customStyle="1" w:styleId="Privacy">
    <w:name w:val="Privacy"/>
    <w:basedOn w:val="Normal"/>
    <w:rsid w:val="00A23010"/>
    <w:pPr>
      <w:spacing w:after="320" w:line="280" w:lineRule="exact"/>
    </w:pPr>
    <w:rPr>
      <w:b/>
    </w:rPr>
  </w:style>
  <w:style w:type="paragraph" w:customStyle="1" w:styleId="Letter">
    <w:name w:val="Letter"/>
    <w:basedOn w:val="Normal"/>
    <w:rsid w:val="00A23010"/>
    <w:pPr>
      <w:spacing w:line="20" w:lineRule="exact"/>
    </w:pPr>
    <w:rPr>
      <w:rFonts w:eastAsia="SimSun"/>
      <w:szCs w:val="20"/>
    </w:rPr>
  </w:style>
  <w:style w:type="paragraph" w:customStyle="1" w:styleId="Delivery">
    <w:name w:val="Delivery"/>
    <w:basedOn w:val="Normal"/>
    <w:next w:val="Normal"/>
    <w:rsid w:val="00A23010"/>
    <w:pPr>
      <w:framePr w:hSpace="180" w:wrap="around" w:vAnchor="text" w:hAnchor="text" w:y="1"/>
      <w:spacing w:after="430" w:line="280" w:lineRule="exact"/>
      <w:suppressOverlap/>
      <w:outlineLvl w:val="0"/>
    </w:pPr>
    <w:rPr>
      <w:rFonts w:eastAsia="MS Mincho"/>
    </w:rPr>
  </w:style>
  <w:style w:type="paragraph" w:customStyle="1" w:styleId="Valediction">
    <w:name w:val="Valediction"/>
    <w:basedOn w:val="LetterSignature"/>
    <w:rsid w:val="00A23010"/>
    <w:pPr>
      <w:spacing w:before="320"/>
    </w:pPr>
  </w:style>
  <w:style w:type="paragraph" w:customStyle="1" w:styleId="LetterSignatureAuthor">
    <w:name w:val="Letter Signature Author"/>
    <w:basedOn w:val="LetterSignature"/>
    <w:rsid w:val="00A23010"/>
    <w:pPr>
      <w:spacing w:before="1140" w:after="200"/>
    </w:pPr>
  </w:style>
  <w:style w:type="paragraph" w:customStyle="1" w:styleId="LetterSignatureTitle">
    <w:name w:val="Letter Signature Title"/>
    <w:basedOn w:val="LetterSignature"/>
    <w:rsid w:val="00A23010"/>
    <w:rPr>
      <w:sz w:val="20"/>
    </w:rPr>
  </w:style>
  <w:style w:type="paragraph" w:customStyle="1" w:styleId="LetterPageNumber">
    <w:name w:val="Letter Page Number"/>
    <w:basedOn w:val="Header"/>
    <w:next w:val="Header"/>
    <w:rsid w:val="00A23010"/>
    <w:pPr>
      <w:spacing w:line="200" w:lineRule="exact"/>
      <w:jc w:val="right"/>
    </w:pPr>
    <w:rPr>
      <w:sz w:val="16"/>
    </w:rPr>
  </w:style>
  <w:style w:type="paragraph" w:customStyle="1" w:styleId="HeaderPrivacy">
    <w:name w:val="Header Privacy"/>
    <w:basedOn w:val="Header"/>
    <w:rsid w:val="00A23010"/>
    <w:pPr>
      <w:spacing w:before="200" w:line="200" w:lineRule="exact"/>
      <w:ind w:right="11"/>
      <w:jc w:val="right"/>
    </w:pPr>
    <w:rPr>
      <w:b/>
      <w:sz w:val="16"/>
    </w:rPr>
  </w:style>
  <w:style w:type="paragraph" w:customStyle="1" w:styleId="LetterheadLogo">
    <w:name w:val="Letterhead Logo"/>
    <w:basedOn w:val="Letterhead"/>
    <w:rsid w:val="00A23010"/>
    <w:pPr>
      <w:spacing w:line="240" w:lineRule="auto"/>
    </w:pPr>
    <w:rPr>
      <w:vanish/>
    </w:rPr>
  </w:style>
  <w:style w:type="paragraph" w:customStyle="1" w:styleId="Letterhead">
    <w:name w:val="Letterhead"/>
    <w:rsid w:val="00A23010"/>
    <w:pPr>
      <w:tabs>
        <w:tab w:val="left" w:pos="227"/>
      </w:tabs>
      <w:spacing w:line="200" w:lineRule="exact"/>
    </w:pPr>
    <w:rPr>
      <w:rFonts w:eastAsia="MS Mincho"/>
      <w:noProof/>
      <w:sz w:val="16"/>
      <w:szCs w:val="16"/>
      <w:lang w:val="en-GB" w:eastAsia="en-US"/>
    </w:rPr>
  </w:style>
  <w:style w:type="paragraph" w:customStyle="1" w:styleId="LetterheadOffice">
    <w:name w:val="Letterhead Office"/>
    <w:basedOn w:val="Letterhead"/>
    <w:rsid w:val="00A23010"/>
    <w:rPr>
      <w:b/>
    </w:rPr>
  </w:style>
  <w:style w:type="paragraph" w:customStyle="1" w:styleId="LetterheadRefLabel">
    <w:name w:val="Letterhead Ref Label"/>
    <w:basedOn w:val="Letterhead"/>
    <w:rsid w:val="00A23010"/>
    <w:pPr>
      <w:spacing w:line="170" w:lineRule="exact"/>
    </w:pPr>
    <w:rPr>
      <w:b/>
      <w:sz w:val="13"/>
    </w:rPr>
  </w:style>
  <w:style w:type="paragraph" w:customStyle="1" w:styleId="LetterheadDisclaimer">
    <w:name w:val="Letterhead Disclaimer"/>
    <w:basedOn w:val="Letterhead"/>
    <w:rsid w:val="00A23010"/>
    <w:pPr>
      <w:spacing w:after="80" w:line="170" w:lineRule="exact"/>
    </w:pPr>
    <w:rPr>
      <w:sz w:val="14"/>
    </w:rPr>
  </w:style>
  <w:style w:type="paragraph" w:customStyle="1" w:styleId="LetterheadRef">
    <w:name w:val="Letterhead Ref"/>
    <w:basedOn w:val="Letterhead"/>
    <w:rsid w:val="00A23010"/>
    <w:pPr>
      <w:spacing w:line="170" w:lineRule="exact"/>
    </w:pPr>
  </w:style>
  <w:style w:type="paragraph" w:customStyle="1" w:styleId="BodyTextContinued">
    <w:name w:val="Body Text Continued"/>
    <w:basedOn w:val="BodyText"/>
    <w:next w:val="BodyText"/>
    <w:rsid w:val="00A23010"/>
  </w:style>
  <w:style w:type="character" w:customStyle="1" w:styleId="QuoteChar">
    <w:name w:val="Quote Char"/>
    <w:basedOn w:val="DefaultParagraphFont"/>
    <w:link w:val="Quote"/>
    <w:rsid w:val="00A23010"/>
    <w:rPr>
      <w:rFonts w:eastAsia="Times New Roman"/>
      <w:lang w:val="en-GB" w:eastAsia="en-US"/>
    </w:rPr>
  </w:style>
  <w:style w:type="paragraph" w:customStyle="1" w:styleId="LetterheadFooterOffices">
    <w:name w:val="Letterhead Footer Offices"/>
    <w:basedOn w:val="Letterhead"/>
    <w:rsid w:val="00A23010"/>
    <w:pPr>
      <w:spacing w:line="170" w:lineRule="exact"/>
    </w:pPr>
    <w:rPr>
      <w:sz w:val="14"/>
    </w:rPr>
  </w:style>
  <w:style w:type="paragraph" w:customStyle="1" w:styleId="BodyTextDouble">
    <w:name w:val="Body Text Double"/>
    <w:basedOn w:val="BodyText"/>
    <w:uiPriority w:val="3"/>
    <w:qFormat/>
    <w:rsid w:val="00A23010"/>
    <w:pPr>
      <w:spacing w:after="0" w:line="480" w:lineRule="auto"/>
    </w:pPr>
  </w:style>
  <w:style w:type="paragraph" w:customStyle="1" w:styleId="LetterSignature">
    <w:name w:val="Letter Signature"/>
    <w:basedOn w:val="Normal"/>
    <w:link w:val="LetterSignatureChar"/>
    <w:rsid w:val="00A23010"/>
    <w:pPr>
      <w:keepNext/>
      <w:keepLines/>
      <w:spacing w:line="280" w:lineRule="exact"/>
    </w:pPr>
  </w:style>
  <w:style w:type="character" w:customStyle="1" w:styleId="LetterSignatureChar">
    <w:name w:val="Letter Signature Char"/>
    <w:basedOn w:val="DefaultParagraphFont"/>
    <w:link w:val="LetterSignature"/>
    <w:rsid w:val="00A23010"/>
    <w:rPr>
      <w:rFonts w:eastAsia="Times New Roman"/>
      <w:lang w:val="en-GB" w:eastAsia="en-US"/>
    </w:rPr>
  </w:style>
  <w:style w:type="paragraph" w:customStyle="1" w:styleId="CENTERUNDERLINE">
    <w:name w:val="CENTER UNDERLINE"/>
    <w:basedOn w:val="Normal"/>
    <w:next w:val="BodyText"/>
    <w:uiPriority w:val="8"/>
    <w:rsid w:val="00A23010"/>
    <w:pPr>
      <w:keepNext/>
      <w:spacing w:after="240"/>
      <w:jc w:val="center"/>
    </w:pPr>
    <w:rPr>
      <w:b/>
      <w:caps/>
      <w:u w:val="single"/>
    </w:rPr>
  </w:style>
  <w:style w:type="paragraph" w:customStyle="1" w:styleId="LetterSignatureSub">
    <w:name w:val="Letter Signature Sub"/>
    <w:basedOn w:val="LetterSignature"/>
    <w:link w:val="LetterSignatureSubChar"/>
    <w:rsid w:val="00A23010"/>
    <w:pPr>
      <w:ind w:left="720" w:hanging="720"/>
    </w:pPr>
  </w:style>
  <w:style w:type="paragraph" w:customStyle="1" w:styleId="SignatureBlk">
    <w:name w:val="Signature Blk"/>
    <w:basedOn w:val="Normal"/>
    <w:next w:val="Normal"/>
    <w:uiPriority w:val="16"/>
    <w:rsid w:val="00A23010"/>
    <w:pPr>
      <w:keepNext/>
      <w:keepLines/>
      <w:spacing w:before="480" w:after="720"/>
      <w:ind w:left="4320"/>
    </w:pPr>
  </w:style>
  <w:style w:type="paragraph" w:customStyle="1" w:styleId="SignatureTitle">
    <w:name w:val="Signature Title"/>
    <w:basedOn w:val="SignatureBlk"/>
    <w:next w:val="BodyText"/>
    <w:uiPriority w:val="18"/>
    <w:rsid w:val="00A23010"/>
    <w:pPr>
      <w:keepNext w:val="0"/>
      <w:keepLines w:val="0"/>
      <w:spacing w:before="0" w:after="240"/>
    </w:pPr>
  </w:style>
  <w:style w:type="character" w:customStyle="1" w:styleId="LetterSignatureSubChar">
    <w:name w:val="Letter Signature Sub Char"/>
    <w:basedOn w:val="LetterSignatureChar"/>
    <w:link w:val="LetterSignatureSub"/>
    <w:rsid w:val="00A23010"/>
    <w:rPr>
      <w:rFonts w:eastAsia="Times New Roman"/>
      <w:lang w:val="en-GB" w:eastAsia="en-US"/>
    </w:rPr>
  </w:style>
  <w:style w:type="paragraph" w:customStyle="1" w:styleId="Heading">
    <w:name w:val="Heading"/>
    <w:basedOn w:val="Normal"/>
    <w:rsid w:val="00A23010"/>
    <w:pPr>
      <w:spacing w:after="300" w:line="280" w:lineRule="exact"/>
    </w:pPr>
    <w:rPr>
      <w:b/>
    </w:rPr>
  </w:style>
  <w:style w:type="paragraph" w:customStyle="1" w:styleId="Address">
    <w:name w:val="Address"/>
    <w:basedOn w:val="BodyText"/>
    <w:uiPriority w:val="7"/>
    <w:unhideWhenUsed/>
    <w:rsid w:val="00A23010"/>
    <w:pPr>
      <w:spacing w:after="720"/>
    </w:pPr>
    <w:rPr>
      <w:noProof/>
      <w:lang w:val="en-US"/>
    </w:rPr>
  </w:style>
  <w:style w:type="paragraph" w:customStyle="1" w:styleId="MarginalNote">
    <w:name w:val="Marginal Note"/>
    <w:basedOn w:val="BodyText"/>
    <w:next w:val="BodyText"/>
    <w:uiPriority w:val="2"/>
    <w:rsid w:val="00A23010"/>
    <w:pPr>
      <w:keepNext/>
      <w:keepLines/>
      <w:framePr w:w="1152" w:hSpace="144" w:wrap="around" w:vAnchor="text" w:hAnchor="page" w:y="1"/>
      <w:spacing w:before="40" w:line="180" w:lineRule="exact"/>
    </w:pPr>
    <w:rPr>
      <w:b/>
      <w:sz w:val="16"/>
      <w:lang w:val="en-US"/>
    </w:rPr>
  </w:style>
  <w:style w:type="paragraph" w:customStyle="1" w:styleId="Reference">
    <w:name w:val="Reference"/>
    <w:basedOn w:val="Letterhead"/>
    <w:qFormat/>
    <w:rsid w:val="00A23010"/>
    <w:pPr>
      <w:tabs>
        <w:tab w:val="clear" w:pos="227"/>
        <w:tab w:val="right" w:pos="1598"/>
        <w:tab w:val="left" w:pos="1757"/>
      </w:tabs>
      <w:spacing w:line="210" w:lineRule="exact"/>
    </w:pPr>
    <w:rPr>
      <w:sz w:val="18"/>
      <w:lang w:val="en-US"/>
    </w:rPr>
  </w:style>
  <w:style w:type="paragraph" w:customStyle="1" w:styleId="MacPacTrailer">
    <w:name w:val="MacPac Trailer"/>
    <w:rsid w:val="00D17F1A"/>
    <w:pPr>
      <w:widowControl w:val="0"/>
      <w:spacing w:line="170" w:lineRule="exact"/>
    </w:pPr>
    <w:rPr>
      <w:rFonts w:eastAsia="Times New Roman"/>
      <w:sz w:val="14"/>
      <w:szCs w:val="22"/>
      <w:lang w:eastAsia="en-US"/>
    </w:rPr>
  </w:style>
  <w:style w:type="character" w:styleId="UnresolvedMention">
    <w:name w:val="Unresolved Mention"/>
    <w:basedOn w:val="DefaultParagraphFont"/>
    <w:rsid w:val="00BC7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tice.gov.uk/courts/procedure-rules/civil/protocol/prot_hou.%2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%20Sackett%20Group\MacPac\templates\Corresponde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E15856174941D08CF840BDB4570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8B790-2CA8-4862-B8EF-6C11ED788FB0}"/>
      </w:docPartPr>
      <w:docPartBody>
        <w:p w:rsidR="00D01F2D" w:rsidRDefault="00D01F2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063"/>
    <w:rsid w:val="0092710C"/>
    <w:rsid w:val="009459AB"/>
    <w:rsid w:val="00980063"/>
    <w:rsid w:val="00A871CB"/>
    <w:rsid w:val="00AE6F2A"/>
    <w:rsid w:val="00C36F91"/>
    <w:rsid w:val="00D01F2D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C3891-B03C-41B5-B5FA-36100BDE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Correspondence</Template>
  <TotalTime>11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Freshfields Bruckhaus Deringer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KOSZKA, Iwona</dc:creator>
  <cp:keywords/>
  <dc:description/>
  <cp:lastModifiedBy>CONNOR, Fraser</cp:lastModifiedBy>
  <cp:revision>16</cp:revision>
  <dcterms:created xsi:type="dcterms:W3CDTF">2020-03-07T13:56:00Z</dcterms:created>
  <dcterms:modified xsi:type="dcterms:W3CDTF">2020-03-08T11:16:00Z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LONBS16855036</vt:lpwstr>
  </property>
  <property fmtid="{D5CDD505-2E9C-101B-9397-08002B2CF9AE}" pid="3" name="docVersion">
    <vt:lpwstr>1</vt:lpwstr>
  </property>
  <property fmtid="{D5CDD505-2E9C-101B-9397-08002B2CF9AE}" pid="4" name="docCliMat">
    <vt:lpwstr>FS-000145</vt:lpwstr>
  </property>
  <property fmtid="{D5CDD505-2E9C-101B-9397-08002B2CF9AE}" pid="5" name="docIncludeCliMat">
    <vt:lpwstr>true</vt:lpwstr>
  </property>
  <property fmtid="{D5CDD505-2E9C-101B-9397-08002B2CF9AE}" pid="6" name="docIncludeVersion">
    <vt:lpwstr>true</vt:lpwstr>
  </property>
</Properties>
</file>